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83" w:rsidRPr="00010EC3" w:rsidRDefault="006A6583" w:rsidP="006A6583">
      <w:pPr>
        <w:pStyle w:val="SIGPLANTitle"/>
        <w:rPr>
          <w:szCs w:val="36"/>
          <w:lang w:val="fr-FR"/>
        </w:rPr>
      </w:pPr>
      <w:r w:rsidRPr="00010EC3">
        <w:rPr>
          <w:szCs w:val="36"/>
          <w:lang w:val="fr-FR"/>
        </w:rPr>
        <w:t>Objets Connectés: Suivi, collecte et analyse des données en temps réel</w:t>
      </w:r>
    </w:p>
    <w:p w:rsidR="006A6583" w:rsidRPr="00010EC3" w:rsidRDefault="001B38D9" w:rsidP="006A6583">
      <w:pPr>
        <w:pStyle w:val="SIGPLANTitle"/>
        <w:rPr>
          <w:i/>
          <w:sz w:val="28"/>
          <w:szCs w:val="28"/>
          <w:lang w:val="fr-FR"/>
        </w:rPr>
      </w:pPr>
      <w:r>
        <w:rPr>
          <w:i/>
          <w:sz w:val="28"/>
          <w:szCs w:val="28"/>
          <w:lang w:val="fr-FR"/>
        </w:rPr>
        <w:t>Jalon#2</w:t>
      </w:r>
      <w:r w:rsidR="006A6583" w:rsidRPr="00010EC3">
        <w:rPr>
          <w:i/>
          <w:sz w:val="28"/>
          <w:szCs w:val="28"/>
          <w:lang w:val="fr-FR"/>
        </w:rPr>
        <w:t xml:space="preserve"> - Feedback</w:t>
      </w:r>
    </w:p>
    <w:p w:rsidR="006A6583" w:rsidRPr="00010EC3" w:rsidRDefault="006A6583" w:rsidP="006A6583">
      <w:pPr>
        <w:pStyle w:val="SIGPLANSubtitle"/>
        <w:rPr>
          <w:lang w:val="fr-FR"/>
        </w:rPr>
      </w:pPr>
    </w:p>
    <w:tbl>
      <w:tblPr>
        <w:tblStyle w:val="Grilledutableau"/>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2555"/>
        <w:gridCol w:w="2555"/>
        <w:gridCol w:w="3075"/>
      </w:tblGrid>
      <w:tr w:rsidR="006A6583" w:rsidRPr="00010EC3" w:rsidTr="00277981">
        <w:tc>
          <w:tcPr>
            <w:tcW w:w="2555" w:type="dxa"/>
          </w:tcPr>
          <w:p w:rsidR="006A6583" w:rsidRPr="00010EC3" w:rsidRDefault="006A6583" w:rsidP="00277981">
            <w:pPr>
              <w:pStyle w:val="SIGPLANAuthorname"/>
              <w:rPr>
                <w:lang w:val="fr-FR"/>
              </w:rPr>
            </w:pPr>
            <w:r w:rsidRPr="00010EC3">
              <w:rPr>
                <w:lang w:val="fr-FR"/>
              </w:rPr>
              <w:t>Amal ZAYANI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amal.zayani@esprit.tn</w:t>
            </w:r>
          </w:p>
        </w:tc>
        <w:tc>
          <w:tcPr>
            <w:tcW w:w="2555" w:type="dxa"/>
          </w:tcPr>
          <w:p w:rsidR="006A6583" w:rsidRPr="00010EC3" w:rsidRDefault="006A6583" w:rsidP="00277981">
            <w:pPr>
              <w:pStyle w:val="SIGPLANAuthorname"/>
              <w:rPr>
                <w:lang w:val="fr-FR"/>
              </w:rPr>
            </w:pPr>
            <w:r w:rsidRPr="00010EC3">
              <w:rPr>
                <w:lang w:val="fr-FR"/>
              </w:rPr>
              <w:t>Dalel GHARSALLI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dalel.gharsalli@esprit.tn</w:t>
            </w:r>
          </w:p>
        </w:tc>
        <w:tc>
          <w:tcPr>
            <w:tcW w:w="2555" w:type="dxa"/>
          </w:tcPr>
          <w:p w:rsidR="006A6583" w:rsidRPr="00010EC3" w:rsidRDefault="006A6583" w:rsidP="00277981">
            <w:pPr>
              <w:pStyle w:val="SIGPLANAuthorname"/>
              <w:rPr>
                <w:lang w:val="fr-FR"/>
              </w:rPr>
            </w:pPr>
            <w:r w:rsidRPr="00010EC3">
              <w:rPr>
                <w:lang w:val="fr-FR"/>
              </w:rPr>
              <w:t>Haykel OUHICHI</w:t>
            </w:r>
          </w:p>
          <w:p w:rsidR="006A6583" w:rsidRPr="00010EC3" w:rsidRDefault="006A6583" w:rsidP="00277981">
            <w:pPr>
              <w:pStyle w:val="SIGPLANBasic"/>
              <w:jc w:val="center"/>
              <w:rPr>
                <w:lang w:val="fr-FR"/>
              </w:rPr>
            </w:pPr>
            <w:r w:rsidRPr="00010EC3">
              <w:rPr>
                <w:lang w:val="fr-FR"/>
              </w:rPr>
              <w:t>IAM</w:t>
            </w:r>
            <w:r w:rsidRPr="00010EC3">
              <w:rPr>
                <w:lang w:val="fr-FR"/>
              </w:rPr>
              <w:br/>
            </w:r>
            <w:r w:rsidRPr="00010EC3">
              <w:rPr>
                <w:rFonts w:ascii="Trebuchet MS" w:hAnsi="Trebuchet MS"/>
                <w:sz w:val="16"/>
                <w:szCs w:val="16"/>
                <w:lang w:val="fr-FR"/>
              </w:rPr>
              <w:t>haykel.ouhichi@esprit.tn</w:t>
            </w:r>
          </w:p>
        </w:tc>
        <w:tc>
          <w:tcPr>
            <w:tcW w:w="3075" w:type="dxa"/>
          </w:tcPr>
          <w:p w:rsidR="006A6583" w:rsidRPr="00010EC3" w:rsidRDefault="006A6583" w:rsidP="00277981">
            <w:pPr>
              <w:pStyle w:val="SIGPLANAuthorname"/>
              <w:rPr>
                <w:lang w:val="fr-FR"/>
              </w:rPr>
            </w:pPr>
            <w:r w:rsidRPr="00010EC3">
              <w:rPr>
                <w:lang w:val="fr-FR"/>
              </w:rPr>
              <w:t>Skander BEN MAHMOUD</w:t>
            </w:r>
          </w:p>
          <w:p w:rsidR="006A6583" w:rsidRPr="00010EC3" w:rsidRDefault="006A6583" w:rsidP="00277981">
            <w:pPr>
              <w:pStyle w:val="SIGPLANAuthoraffiliation"/>
              <w:spacing w:before="0"/>
              <w:rPr>
                <w:rFonts w:ascii="Trebuchet MS" w:hAnsi="Trebuchet MS"/>
                <w:sz w:val="16"/>
                <w:szCs w:val="16"/>
                <w:lang w:val="fr-FR"/>
              </w:rPr>
            </w:pPr>
            <w:r w:rsidRPr="00010EC3">
              <w:rPr>
                <w:lang w:val="fr-FR"/>
              </w:rPr>
              <w:t>IAM</w:t>
            </w:r>
            <w:r w:rsidRPr="00010EC3">
              <w:rPr>
                <w:lang w:val="fr-FR"/>
              </w:rPr>
              <w:br/>
            </w:r>
            <w:r w:rsidRPr="00010EC3">
              <w:rPr>
                <w:rFonts w:ascii="Trebuchet MS" w:hAnsi="Trebuchet MS"/>
                <w:sz w:val="16"/>
                <w:szCs w:val="16"/>
                <w:lang w:val="fr-FR"/>
              </w:rPr>
              <w:t>skander.benmahmoud@esprit.tn</w:t>
            </w:r>
          </w:p>
          <w:p w:rsidR="006A6583" w:rsidRPr="00010EC3" w:rsidRDefault="006A6583" w:rsidP="006A6583"/>
        </w:tc>
      </w:tr>
    </w:tbl>
    <w:p w:rsidR="005A5B94" w:rsidRPr="00010EC3" w:rsidRDefault="005A5B94" w:rsidP="005A5B94">
      <w:pPr>
        <w:pStyle w:val="SIGPLANBasic"/>
        <w:rPr>
          <w:lang w:val="fr-FR"/>
        </w:rPr>
      </w:pPr>
    </w:p>
    <w:p w:rsidR="006A6583" w:rsidRPr="00010EC3" w:rsidRDefault="006A6583" w:rsidP="005A5B94">
      <w:pPr>
        <w:pStyle w:val="SIGPLANBasic"/>
        <w:rPr>
          <w:lang w:val="fr-FR"/>
        </w:rPr>
      </w:pPr>
    </w:p>
    <w:p w:rsidR="006A6583" w:rsidRPr="00010EC3" w:rsidRDefault="006A6583" w:rsidP="005A5B94">
      <w:pPr>
        <w:pStyle w:val="SIGPLANBasic"/>
        <w:rPr>
          <w:lang w:val="fr-FR"/>
        </w:rPr>
        <w:sectPr w:rsidR="006A6583" w:rsidRPr="00010EC3" w:rsidSect="005A5B94">
          <w:footerReference w:type="even" r:id="rId7"/>
          <w:footerReference w:type="first" r:id="rId8"/>
          <w:pgSz w:w="12240" w:h="15840" w:code="1"/>
          <w:pgMar w:top="1440" w:right="1080" w:bottom="1440" w:left="1080" w:header="720" w:footer="720" w:gutter="0"/>
          <w:cols w:space="475"/>
          <w:titlePg/>
        </w:sectPr>
      </w:pPr>
    </w:p>
    <w:p w:rsidR="006A6583" w:rsidRPr="00010EC3" w:rsidRDefault="006A6583" w:rsidP="006A6583">
      <w:pPr>
        <w:pStyle w:val="SIGPLANAbstractheading"/>
        <w:rPr>
          <w:lang w:val="fr-FR"/>
        </w:rPr>
      </w:pPr>
    </w:p>
    <w:p w:rsidR="00243D2A" w:rsidRPr="00010EC3" w:rsidRDefault="00243D2A" w:rsidP="00243D2A">
      <w:pPr>
        <w:pStyle w:val="SIGPLANParagraph1"/>
        <w:rPr>
          <w:lang w:val="fr-FR"/>
        </w:rPr>
      </w:pPr>
      <w:r w:rsidRPr="00010EC3">
        <w:rPr>
          <w:lang w:val="fr-FR"/>
        </w:rPr>
        <w:t>Les objets santé connectés représentent de nos jours le dom</w:t>
      </w:r>
      <w:r w:rsidR="002A0DF4" w:rsidRPr="00010EC3">
        <w:rPr>
          <w:lang w:val="fr-FR"/>
        </w:rPr>
        <w:t xml:space="preserve">aine sur lequel il faut tabler </w:t>
      </w:r>
      <w:r w:rsidRPr="00010EC3">
        <w:rPr>
          <w:lang w:val="fr-FR"/>
        </w:rPr>
        <w:t xml:space="preserve">et c’est </w:t>
      </w:r>
      <w:r w:rsidR="002A0DF4" w:rsidRPr="00010EC3">
        <w:rPr>
          <w:lang w:val="fr-FR"/>
        </w:rPr>
        <w:t xml:space="preserve">vraiment </w:t>
      </w:r>
      <w:r w:rsidRPr="00010EC3">
        <w:rPr>
          <w:lang w:val="fr-FR"/>
        </w:rPr>
        <w:t>une réalité qui va encore beaucoup se développer, au point de révolutionner notre vie quotidienne et notre façon d’aborder notre propre santé.</w:t>
      </w:r>
    </w:p>
    <w:p w:rsidR="00243D2A" w:rsidRPr="00010EC3" w:rsidRDefault="001B38D9" w:rsidP="00243D2A">
      <w:pPr>
        <w:pStyle w:val="SIGPLANParagraph1"/>
        <w:rPr>
          <w:lang w:val="fr-FR"/>
        </w:rPr>
      </w:pPr>
      <w:r>
        <w:rPr>
          <w:lang w:val="fr-FR"/>
        </w:rPr>
        <w:t xml:space="preserve">     </w:t>
      </w:r>
      <w:r w:rsidR="00243D2A" w:rsidRPr="00010EC3">
        <w:rPr>
          <w:lang w:val="fr-FR"/>
        </w:rPr>
        <w:t xml:space="preserve">Certains objets connecté présentent un usage purement personnel (progresser dans le sport, maigrir …etc.) et d’autre incarne une stratégie de prise en charge globale du patient « un carnet de santé connecté » (mesurer la fréquence cardiaque, contrôler la tension…etc.)  </w:t>
      </w:r>
    </w:p>
    <w:p w:rsidR="00243D2A" w:rsidRPr="00010EC3" w:rsidRDefault="001B38D9" w:rsidP="00243D2A">
      <w:pPr>
        <w:pStyle w:val="SIGPLANParagraph1"/>
        <w:rPr>
          <w:lang w:val="fr-FR"/>
        </w:rPr>
      </w:pPr>
      <w:r>
        <w:rPr>
          <w:lang w:val="fr-FR"/>
        </w:rPr>
        <w:t xml:space="preserve">     </w:t>
      </w:r>
      <w:r w:rsidR="00243D2A" w:rsidRPr="00010EC3">
        <w:rPr>
          <w:lang w:val="fr-FR"/>
        </w:rPr>
        <w:t>Dans tous les cas le fait qu’on s’écoute mieux et qu’on suit mieux nos propres indicateurs de santé nous permet un diagnostic précoce des maladies vers un meilleur traitement. Aujourd’hui on peut remarquer la grande tendance en matière de santé  connecté de ce qu’on appelle les Stars des objets connecté « Les bracelets » et les objets plébiscité « Les balances connectées ».</w:t>
      </w:r>
    </w:p>
    <w:p w:rsidR="000352B3" w:rsidRPr="00010EC3" w:rsidRDefault="001B38D9" w:rsidP="00243D2A">
      <w:pPr>
        <w:pStyle w:val="SIGPLANParagraph1"/>
        <w:rPr>
          <w:lang w:val="fr-FR"/>
        </w:rPr>
      </w:pPr>
      <w:r>
        <w:rPr>
          <w:lang w:val="fr-FR"/>
        </w:rPr>
        <w:t xml:space="preserve">     </w:t>
      </w:r>
      <w:r w:rsidR="00243D2A" w:rsidRPr="00010EC3">
        <w:rPr>
          <w:lang w:val="fr-FR"/>
        </w:rPr>
        <w:t>Notre projet s’inscrit dans cette perspective et c’est  dans le but de permettre un meilleur suivi et amélioration de santé à l’utilisateur</w:t>
      </w:r>
      <w:r w:rsidR="002A0DF4" w:rsidRPr="00010EC3">
        <w:rPr>
          <w:lang w:val="fr-FR"/>
        </w:rPr>
        <w:t>.</w:t>
      </w:r>
    </w:p>
    <w:p w:rsidR="000352B3" w:rsidRPr="00010EC3" w:rsidRDefault="000352B3" w:rsidP="00243D2A">
      <w:pPr>
        <w:pStyle w:val="SIGPLANParagraph"/>
        <w:ind w:firstLine="0"/>
        <w:rPr>
          <w:lang w:val="fr-FR"/>
        </w:rPr>
      </w:pPr>
    </w:p>
    <w:p w:rsidR="005A5B94" w:rsidRPr="00010EC3" w:rsidRDefault="00957A5D" w:rsidP="005A5B94">
      <w:pPr>
        <w:pStyle w:val="SIGPLANSectionheading"/>
        <w:numPr>
          <w:ilvl w:val="0"/>
          <w:numId w:val="2"/>
        </w:numPr>
        <w:rPr>
          <w:lang w:val="fr-FR"/>
        </w:rPr>
      </w:pPr>
      <w:r w:rsidRPr="00010EC3">
        <w:rPr>
          <w:lang w:val="fr-FR"/>
        </w:rPr>
        <w:t>Contexte du projet</w:t>
      </w:r>
    </w:p>
    <w:p w:rsidR="006A6583" w:rsidRPr="00010EC3" w:rsidRDefault="002A0DF4" w:rsidP="006A6583">
      <w:pPr>
        <w:pStyle w:val="SIGPLANParagraph1"/>
        <w:rPr>
          <w:lang w:val="fr-FR"/>
        </w:rPr>
      </w:pPr>
      <w:r w:rsidRPr="00010EC3">
        <w:rPr>
          <w:lang w:val="fr-FR"/>
        </w:rPr>
        <w:t>Notre sujet intitulé “Objets connectés : suivi, collecte et analyse de données en temps réel” proposé par M. Michel Buffa et M. LeThanh Nhan,</w:t>
      </w:r>
      <w:r w:rsidR="001B38D9">
        <w:rPr>
          <w:lang w:val="fr-FR"/>
        </w:rPr>
        <w:t xml:space="preserve"> </w:t>
      </w:r>
      <w:r w:rsidRPr="00010EC3">
        <w:rPr>
          <w:lang w:val="fr-FR"/>
        </w:rPr>
        <w:t xml:space="preserve">a comme but de mettre en </w:t>
      </w:r>
      <w:r w:rsidR="00010EC3" w:rsidRPr="00010EC3">
        <w:rPr>
          <w:lang w:val="fr-FR"/>
        </w:rPr>
        <w:t>œuvre</w:t>
      </w:r>
      <w:r w:rsidRPr="00010EC3">
        <w:rPr>
          <w:lang w:val="fr-FR"/>
        </w:rPr>
        <w:t xml:space="preserve"> une plateforme de collecte des données issues d’un ensemble de capteurs(montres connectée MOTO360</w:t>
      </w:r>
      <w:r w:rsidR="00910E12" w:rsidRPr="00010EC3">
        <w:rPr>
          <w:lang w:val="fr-FR"/>
        </w:rPr>
        <w:t>[1]</w:t>
      </w:r>
      <w:r w:rsidRPr="00010EC3">
        <w:rPr>
          <w:lang w:val="fr-FR"/>
        </w:rPr>
        <w:t>, balance connectée WITHINGS</w:t>
      </w:r>
      <w:r w:rsidR="00910E12" w:rsidRPr="00010EC3">
        <w:rPr>
          <w:lang w:val="fr-FR"/>
        </w:rPr>
        <w:t>[2]</w:t>
      </w:r>
      <w:r w:rsidRPr="00010EC3">
        <w:rPr>
          <w:lang w:val="fr-FR"/>
        </w:rPr>
        <w:t xml:space="preserve">) et qui entre dans le cadre d’une </w:t>
      </w:r>
      <w:r w:rsidR="00010EC3" w:rsidRPr="00010EC3">
        <w:rPr>
          <w:lang w:val="fr-FR"/>
        </w:rPr>
        <w:t>expérimentation</w:t>
      </w:r>
      <w:r w:rsidRPr="00010EC3">
        <w:rPr>
          <w:lang w:val="fr-FR"/>
        </w:rPr>
        <w:t xml:space="preserve"> de santé dont l’objectif  est d’assurer un suivi géo-temporalisée en temps </w:t>
      </w:r>
      <w:r w:rsidR="00961511" w:rsidRPr="00010EC3">
        <w:rPr>
          <w:lang w:val="fr-FR"/>
        </w:rPr>
        <w:t>réel</w:t>
      </w:r>
      <w:r w:rsidRPr="00010EC3">
        <w:rPr>
          <w:lang w:val="fr-FR"/>
        </w:rPr>
        <w:t xml:space="preserve"> </w:t>
      </w:r>
      <w:r w:rsidR="005B04D3" w:rsidRPr="00010EC3">
        <w:rPr>
          <w:lang w:val="fr-FR"/>
        </w:rPr>
        <w:t>de</w:t>
      </w:r>
      <w:r w:rsidRPr="00010EC3">
        <w:rPr>
          <w:lang w:val="fr-FR"/>
        </w:rPr>
        <w:t xml:space="preserve"> </w:t>
      </w:r>
      <w:r w:rsidR="005B04D3" w:rsidRPr="00010EC3">
        <w:rPr>
          <w:lang w:val="fr-FR"/>
        </w:rPr>
        <w:t>l’</w:t>
      </w:r>
      <w:r w:rsidRPr="00010EC3">
        <w:rPr>
          <w:lang w:val="fr-FR"/>
        </w:rPr>
        <w:t xml:space="preserve">utilisateur </w:t>
      </w:r>
      <w:r w:rsidR="005B04D3" w:rsidRPr="00010EC3">
        <w:rPr>
          <w:lang w:val="fr-FR"/>
        </w:rPr>
        <w:t xml:space="preserve">à travers les données stockées </w:t>
      </w:r>
      <w:r w:rsidR="00961511" w:rsidRPr="00010EC3">
        <w:rPr>
          <w:lang w:val="fr-FR"/>
        </w:rPr>
        <w:t>tels</w:t>
      </w:r>
      <w:r w:rsidR="00265235">
        <w:rPr>
          <w:lang w:val="fr-FR"/>
        </w:rPr>
        <w:t xml:space="preserve"> que l</w:t>
      </w:r>
      <w:r w:rsidR="005B04D3" w:rsidRPr="00010EC3">
        <w:rPr>
          <w:lang w:val="fr-FR"/>
        </w:rPr>
        <w:t xml:space="preserve">a </w:t>
      </w:r>
      <w:r w:rsidR="00265235">
        <w:rPr>
          <w:lang w:val="fr-FR"/>
        </w:rPr>
        <w:t>position, le</w:t>
      </w:r>
      <w:r w:rsidR="005B04D3" w:rsidRPr="00010EC3">
        <w:rPr>
          <w:lang w:val="fr-FR"/>
        </w:rPr>
        <w:t xml:space="preserve"> </w:t>
      </w:r>
      <w:r w:rsidR="00265235">
        <w:rPr>
          <w:lang w:val="fr-FR"/>
        </w:rPr>
        <w:t>poids, le</w:t>
      </w:r>
      <w:r w:rsidR="005B04D3" w:rsidRPr="00010EC3">
        <w:rPr>
          <w:lang w:val="fr-FR"/>
        </w:rPr>
        <w:t xml:space="preserve"> type de </w:t>
      </w:r>
      <w:r w:rsidR="00961511" w:rsidRPr="00010EC3">
        <w:rPr>
          <w:lang w:val="fr-FR"/>
        </w:rPr>
        <w:t>mouvement</w:t>
      </w:r>
      <w:r w:rsidR="005B04D3" w:rsidRPr="00010EC3">
        <w:rPr>
          <w:lang w:val="fr-FR"/>
        </w:rPr>
        <w:t xml:space="preserve"> (Walking,</w:t>
      </w:r>
      <w:r w:rsidR="001B38D9">
        <w:rPr>
          <w:lang w:val="fr-FR"/>
        </w:rPr>
        <w:t xml:space="preserve"> </w:t>
      </w:r>
      <w:r w:rsidR="005B04D3" w:rsidRPr="00010EC3">
        <w:rPr>
          <w:lang w:val="fr-FR"/>
        </w:rPr>
        <w:t>Running,</w:t>
      </w:r>
      <w:r w:rsidR="001B38D9">
        <w:rPr>
          <w:lang w:val="fr-FR"/>
        </w:rPr>
        <w:t xml:space="preserve"> </w:t>
      </w:r>
      <w:r w:rsidR="005B04D3" w:rsidRPr="00010EC3">
        <w:rPr>
          <w:lang w:val="fr-FR"/>
        </w:rPr>
        <w:t>Cycling…</w:t>
      </w:r>
      <w:r w:rsidR="00961511" w:rsidRPr="00010EC3">
        <w:rPr>
          <w:lang w:val="fr-FR"/>
        </w:rPr>
        <w:t>etc.</w:t>
      </w:r>
      <w:r w:rsidR="00265235">
        <w:rPr>
          <w:lang w:val="fr-FR"/>
        </w:rPr>
        <w:t>),la</w:t>
      </w:r>
      <w:r w:rsidR="005B04D3" w:rsidRPr="00010EC3">
        <w:rPr>
          <w:lang w:val="fr-FR"/>
        </w:rPr>
        <w:t xml:space="preserve"> distance parcourue…</w:t>
      </w:r>
      <w:r w:rsidR="00961511" w:rsidRPr="00010EC3">
        <w:rPr>
          <w:lang w:val="fr-FR"/>
        </w:rPr>
        <w:t>etc.</w:t>
      </w:r>
      <w:r w:rsidRPr="00010EC3">
        <w:rPr>
          <w:lang w:val="fr-FR"/>
        </w:rPr>
        <w:t xml:space="preserve"> </w:t>
      </w:r>
    </w:p>
    <w:p w:rsidR="005B04D3" w:rsidRDefault="005B04D3" w:rsidP="008B334B">
      <w:pPr>
        <w:pStyle w:val="SIGPLANParagraph"/>
        <w:rPr>
          <w:lang w:val="fr-FR"/>
        </w:rPr>
      </w:pPr>
      <w:r w:rsidRPr="00010EC3">
        <w:rPr>
          <w:lang w:val="fr-FR"/>
        </w:rPr>
        <w:t xml:space="preserve">Ces données récupérées seront par la suite traitées et </w:t>
      </w:r>
      <w:r w:rsidR="00961511" w:rsidRPr="00010EC3">
        <w:rPr>
          <w:lang w:val="fr-FR"/>
        </w:rPr>
        <w:t>modélisées</w:t>
      </w:r>
      <w:r w:rsidRPr="00010EC3">
        <w:rPr>
          <w:lang w:val="fr-FR"/>
        </w:rPr>
        <w:t xml:space="preserve"> avec des langages du web de données / web sémantique</w:t>
      </w:r>
      <w:r w:rsidR="00910E12" w:rsidRPr="00010EC3">
        <w:rPr>
          <w:lang w:val="fr-FR"/>
        </w:rPr>
        <w:t xml:space="preserve"> [3]</w:t>
      </w:r>
      <w:r w:rsidRPr="00010EC3">
        <w:rPr>
          <w:lang w:val="fr-FR"/>
        </w:rPr>
        <w:t xml:space="preserve"> pour </w:t>
      </w:r>
      <w:r w:rsidR="00961511" w:rsidRPr="00010EC3">
        <w:rPr>
          <w:lang w:val="fr-FR"/>
        </w:rPr>
        <w:t>finalement</w:t>
      </w:r>
      <w:r w:rsidRPr="00010EC3">
        <w:rPr>
          <w:lang w:val="fr-FR"/>
        </w:rPr>
        <w:t xml:space="preserve"> </w:t>
      </w:r>
      <w:r w:rsidR="00EE2DF6" w:rsidRPr="00010EC3">
        <w:rPr>
          <w:lang w:val="fr-FR"/>
        </w:rPr>
        <w:t>f</w:t>
      </w:r>
      <w:r w:rsidR="00265235">
        <w:rPr>
          <w:lang w:val="fr-FR"/>
        </w:rPr>
        <w:t>ourni</w:t>
      </w:r>
      <w:r w:rsidRPr="00010EC3">
        <w:rPr>
          <w:lang w:val="fr-FR"/>
        </w:rPr>
        <w:t>r une représentation ontologique</w:t>
      </w:r>
      <w:r w:rsidR="00EE2DF6" w:rsidRPr="00010EC3">
        <w:rPr>
          <w:lang w:val="fr-FR"/>
        </w:rPr>
        <w:t xml:space="preserve"> qui servira à faire un raisonnement et aider à proposer des recommandations</w:t>
      </w:r>
      <w:r w:rsidR="00721388">
        <w:rPr>
          <w:lang w:val="fr-FR"/>
        </w:rPr>
        <w:t xml:space="preserve"> en comparant les</w:t>
      </w:r>
      <w:r w:rsidR="00721388" w:rsidRPr="00265235">
        <w:rPr>
          <w:lang w:val="fr-FR"/>
        </w:rPr>
        <w:t xml:space="preserve"> activités</w:t>
      </w:r>
      <w:r w:rsidR="00721388" w:rsidRPr="00265235">
        <w:rPr>
          <w:lang w:val="fr-FR"/>
        </w:rPr>
        <w:t xml:space="preserve"> issues des obj</w:t>
      </w:r>
      <w:r w:rsidR="00721388">
        <w:rPr>
          <w:lang w:val="fr-FR"/>
        </w:rPr>
        <w:t xml:space="preserve">ets connectés </w:t>
      </w:r>
      <w:r w:rsidR="00721388" w:rsidRPr="00265235">
        <w:rPr>
          <w:lang w:val="fr-FR"/>
        </w:rPr>
        <w:t>à l</w:t>
      </w:r>
      <w:r w:rsidR="00721388">
        <w:rPr>
          <w:lang w:val="fr-FR"/>
        </w:rPr>
        <w:t xml:space="preserve">eur </w:t>
      </w:r>
      <w:r w:rsidR="008B334B">
        <w:rPr>
          <w:lang w:val="fr-FR"/>
        </w:rPr>
        <w:t xml:space="preserve">état brute avec </w:t>
      </w:r>
      <w:r w:rsidR="00721388">
        <w:rPr>
          <w:lang w:val="fr-FR"/>
        </w:rPr>
        <w:t>la base des règles déjà définie par l’utilisateur .Ces recommandations relatives à la santé seront signalées à l’</w:t>
      </w:r>
      <w:r w:rsidR="00961511">
        <w:rPr>
          <w:lang w:val="fr-FR"/>
        </w:rPr>
        <w:t xml:space="preserve">utilisateur </w:t>
      </w:r>
      <w:r w:rsidR="00961511" w:rsidRPr="00010EC3">
        <w:rPr>
          <w:lang w:val="fr-FR"/>
        </w:rPr>
        <w:t>via son Smartphone</w:t>
      </w:r>
      <w:r w:rsidR="00721388">
        <w:rPr>
          <w:lang w:val="fr-FR"/>
        </w:rPr>
        <w:t xml:space="preserve"> s</w:t>
      </w:r>
      <w:r w:rsidR="00EE2DF6" w:rsidRPr="00010EC3">
        <w:rPr>
          <w:lang w:val="fr-FR"/>
        </w:rPr>
        <w:t>ous forme de cou</w:t>
      </w:r>
      <w:r w:rsidR="00961511">
        <w:rPr>
          <w:lang w:val="fr-FR"/>
        </w:rPr>
        <w:t>rbe, statistique, et alerte..</w:t>
      </w:r>
      <w:r w:rsidR="00EE2DF6" w:rsidRPr="00010EC3">
        <w:rPr>
          <w:lang w:val="fr-FR"/>
        </w:rPr>
        <w:t>.</w:t>
      </w:r>
      <w:r w:rsidR="00961511">
        <w:rPr>
          <w:lang w:val="fr-FR"/>
        </w:rPr>
        <w:t>etc.</w:t>
      </w:r>
    </w:p>
    <w:p w:rsidR="000352B3" w:rsidRPr="00010EC3" w:rsidRDefault="000352B3" w:rsidP="00010EC3">
      <w:pPr>
        <w:pStyle w:val="SIGPLANParagraph"/>
        <w:ind w:firstLine="0"/>
        <w:rPr>
          <w:lang w:val="fr-FR"/>
        </w:rPr>
      </w:pPr>
    </w:p>
    <w:p w:rsidR="00F977EA" w:rsidRPr="00010EC3" w:rsidRDefault="00F977EA" w:rsidP="00F977EA">
      <w:pPr>
        <w:pStyle w:val="SIGPLANSectionheading"/>
        <w:numPr>
          <w:ilvl w:val="0"/>
          <w:numId w:val="2"/>
        </w:numPr>
        <w:rPr>
          <w:lang w:val="fr-FR"/>
        </w:rPr>
      </w:pPr>
      <w:r w:rsidRPr="00010EC3">
        <w:rPr>
          <w:lang w:val="fr-FR"/>
        </w:rPr>
        <w:lastRenderedPageBreak/>
        <w:t>Rappel du précédent jalon</w:t>
      </w:r>
    </w:p>
    <w:p w:rsidR="001B38D9" w:rsidRDefault="00910CAA" w:rsidP="00910CAA">
      <w:pPr>
        <w:pStyle w:val="SIGPLANParagraph"/>
        <w:ind w:firstLine="0"/>
        <w:rPr>
          <w:lang w:val="fr-FR"/>
        </w:rPr>
      </w:pPr>
      <w:r w:rsidRPr="00010EC3">
        <w:rPr>
          <w:lang w:val="fr-FR"/>
        </w:rPr>
        <w:t xml:space="preserve">Dans le Jalon </w:t>
      </w:r>
      <w:r w:rsidR="00010EC3" w:rsidRPr="00010EC3">
        <w:rPr>
          <w:lang w:val="fr-FR"/>
        </w:rPr>
        <w:t>précèdent</w:t>
      </w:r>
      <w:r w:rsidRPr="00010EC3">
        <w:rPr>
          <w:lang w:val="fr-FR"/>
        </w:rPr>
        <w:t xml:space="preserve"> </w:t>
      </w:r>
      <w:r w:rsidR="006B6297" w:rsidRPr="00010EC3">
        <w:rPr>
          <w:lang w:val="fr-FR"/>
        </w:rPr>
        <w:t xml:space="preserve">qui </w:t>
      </w:r>
      <w:r w:rsidR="00010EC3" w:rsidRPr="00010EC3">
        <w:rPr>
          <w:lang w:val="fr-FR"/>
        </w:rPr>
        <w:t>coïncide</w:t>
      </w:r>
      <w:r w:rsidR="006B6297" w:rsidRPr="00010EC3">
        <w:rPr>
          <w:lang w:val="fr-FR"/>
        </w:rPr>
        <w:t xml:space="preserve"> avec la septième semaine </w:t>
      </w:r>
      <w:r w:rsidRPr="00010EC3">
        <w:rPr>
          <w:lang w:val="fr-FR"/>
        </w:rPr>
        <w:t xml:space="preserve">on </w:t>
      </w:r>
      <w:r w:rsidR="006B6297" w:rsidRPr="00010EC3">
        <w:rPr>
          <w:lang w:val="fr-FR"/>
        </w:rPr>
        <w:t>avait deux livrables</w:t>
      </w:r>
      <w:r w:rsidR="001B38D9">
        <w:rPr>
          <w:lang w:val="fr-FR"/>
        </w:rPr>
        <w:t> :</w:t>
      </w:r>
    </w:p>
    <w:p w:rsidR="001B38D9" w:rsidRPr="00010EC3" w:rsidRDefault="001B38D9" w:rsidP="00910CAA">
      <w:pPr>
        <w:pStyle w:val="SIGPLANParagraph"/>
        <w:ind w:firstLine="0"/>
        <w:rPr>
          <w:lang w:val="fr-FR"/>
        </w:rPr>
      </w:pPr>
    </w:p>
    <w:p w:rsidR="00605485" w:rsidRPr="00010EC3" w:rsidRDefault="006B6297" w:rsidP="00605485">
      <w:pPr>
        <w:pStyle w:val="SIGPLANParagraph1"/>
        <w:numPr>
          <w:ilvl w:val="0"/>
          <w:numId w:val="20"/>
        </w:numPr>
        <w:rPr>
          <w:lang w:val="fr-FR"/>
        </w:rPr>
      </w:pPr>
      <w:r w:rsidRPr="00010EC3">
        <w:rPr>
          <w:lang w:val="fr-FR"/>
        </w:rPr>
        <w:t>D2 : Etude de faisabilité</w:t>
      </w:r>
      <w:r w:rsidR="00605485" w:rsidRPr="00010EC3">
        <w:rPr>
          <w:lang w:val="fr-FR"/>
        </w:rPr>
        <w:t> :</w:t>
      </w:r>
    </w:p>
    <w:p w:rsidR="006B6297" w:rsidRDefault="001B38D9" w:rsidP="001B38D9">
      <w:pPr>
        <w:pStyle w:val="SIGPLANParagraph1"/>
        <w:rPr>
          <w:lang w:val="fr-FR"/>
        </w:rPr>
      </w:pPr>
      <w:r>
        <w:rPr>
          <w:lang w:val="fr-FR"/>
        </w:rPr>
        <w:t xml:space="preserve">     </w:t>
      </w:r>
      <w:r w:rsidR="00AA760A">
        <w:rPr>
          <w:lang w:val="fr-FR"/>
        </w:rPr>
        <w:t>Il</w:t>
      </w:r>
      <w:r w:rsidR="00605485" w:rsidRPr="00010EC3">
        <w:rPr>
          <w:lang w:val="fr-FR"/>
        </w:rPr>
        <w:t xml:space="preserve"> consiste à analyser la viabilité et les implications économiques et organisationnelles de notre </w:t>
      </w:r>
      <w:r w:rsidRPr="00010EC3">
        <w:rPr>
          <w:lang w:val="fr-FR"/>
        </w:rPr>
        <w:t>projet,</w:t>
      </w:r>
      <w:r w:rsidR="00605485" w:rsidRPr="00010EC3">
        <w:rPr>
          <w:lang w:val="fr-FR"/>
        </w:rPr>
        <w:t xml:space="preserve"> autrement s’assurer du fait que il soit techniquement faisable et économiquement viables. </w:t>
      </w:r>
    </w:p>
    <w:p w:rsidR="001B38D9" w:rsidRPr="001B38D9" w:rsidRDefault="001B38D9" w:rsidP="001B38D9">
      <w:pPr>
        <w:pStyle w:val="SIGPLANParagraph"/>
        <w:rPr>
          <w:lang w:val="fr-FR"/>
        </w:rPr>
      </w:pPr>
    </w:p>
    <w:p w:rsidR="006B6297" w:rsidRPr="00010EC3" w:rsidRDefault="006B6297" w:rsidP="006B6297">
      <w:pPr>
        <w:pStyle w:val="SIGPLANParagraph1"/>
        <w:numPr>
          <w:ilvl w:val="0"/>
          <w:numId w:val="20"/>
        </w:numPr>
        <w:rPr>
          <w:lang w:val="fr-FR"/>
        </w:rPr>
      </w:pPr>
      <w:r w:rsidRPr="00010EC3">
        <w:rPr>
          <w:lang w:val="fr-FR"/>
        </w:rPr>
        <w:t xml:space="preserve">D3.1 : Analyse des besoins utilisateurs : </w:t>
      </w:r>
    </w:p>
    <w:p w:rsidR="005A5B94" w:rsidRPr="00010EC3" w:rsidRDefault="001B38D9" w:rsidP="001B38D9">
      <w:pPr>
        <w:pStyle w:val="SIGPLANParagraph"/>
        <w:ind w:firstLine="0"/>
        <w:rPr>
          <w:lang w:val="fr-FR"/>
        </w:rPr>
      </w:pPr>
      <w:r>
        <w:rPr>
          <w:lang w:val="fr-FR"/>
        </w:rPr>
        <w:t xml:space="preserve">     </w:t>
      </w:r>
      <w:r w:rsidR="006B6297" w:rsidRPr="00010EC3">
        <w:rPr>
          <w:lang w:val="fr-FR"/>
        </w:rPr>
        <w:t>Ce sont les besoins majeurs de notre produit qui permettront d'approfondir notre pouvoir à isoler l'objet étudié, d’identifier le principal destinataire, sa matière d’œuvre et finalement d’exprimer sa fonction globale.</w:t>
      </w:r>
    </w:p>
    <w:p w:rsidR="005A5B94" w:rsidRPr="00010EC3" w:rsidRDefault="00957A5D" w:rsidP="005A5B94">
      <w:pPr>
        <w:pStyle w:val="SIGPLANSectionheading"/>
        <w:numPr>
          <w:ilvl w:val="0"/>
          <w:numId w:val="2"/>
        </w:numPr>
        <w:rPr>
          <w:lang w:val="fr-FR"/>
        </w:rPr>
      </w:pPr>
      <w:r w:rsidRPr="00010EC3">
        <w:rPr>
          <w:lang w:val="fr-FR"/>
        </w:rPr>
        <w:t>Avancement du projet</w:t>
      </w:r>
    </w:p>
    <w:p w:rsidR="001B38D9" w:rsidRDefault="00957A5D" w:rsidP="005A5B94">
      <w:pPr>
        <w:pStyle w:val="SIGPLANParagraph1"/>
        <w:rPr>
          <w:lang w:val="fr-FR"/>
        </w:rPr>
      </w:pPr>
      <w:r w:rsidRPr="00010EC3">
        <w:rPr>
          <w:lang w:val="fr-FR"/>
        </w:rPr>
        <w:t xml:space="preserve">Pour que chaque </w:t>
      </w:r>
      <w:r w:rsidR="00961511" w:rsidRPr="00010EC3">
        <w:rPr>
          <w:lang w:val="fr-FR"/>
        </w:rPr>
        <w:t>membre</w:t>
      </w:r>
      <w:r w:rsidRPr="00010EC3">
        <w:rPr>
          <w:lang w:val="fr-FR"/>
        </w:rPr>
        <w:t xml:space="preserve"> de notre équipe contribue réellement au </w:t>
      </w:r>
      <w:r w:rsidR="00961511" w:rsidRPr="00010EC3">
        <w:rPr>
          <w:lang w:val="fr-FR"/>
        </w:rPr>
        <w:t>progrès</w:t>
      </w:r>
      <w:r w:rsidRPr="00010EC3">
        <w:rPr>
          <w:lang w:val="fr-FR"/>
        </w:rPr>
        <w:t xml:space="preserve"> </w:t>
      </w:r>
      <w:r w:rsidR="00921C09" w:rsidRPr="00010EC3">
        <w:rPr>
          <w:lang w:val="fr-FR"/>
        </w:rPr>
        <w:t xml:space="preserve">et à l’essor </w:t>
      </w:r>
      <w:r w:rsidRPr="00010EC3">
        <w:rPr>
          <w:lang w:val="fr-FR"/>
        </w:rPr>
        <w:t xml:space="preserve">du </w:t>
      </w:r>
      <w:r w:rsidR="00961511" w:rsidRPr="00010EC3">
        <w:rPr>
          <w:lang w:val="fr-FR"/>
        </w:rPr>
        <w:t>projet, qu’on</w:t>
      </w:r>
      <w:r w:rsidRPr="00010EC3">
        <w:rPr>
          <w:lang w:val="fr-FR"/>
        </w:rPr>
        <w:t xml:space="preserve"> puisse assurer le bon déroulement </w:t>
      </w:r>
      <w:r w:rsidR="00921C09" w:rsidRPr="00010EC3">
        <w:rPr>
          <w:lang w:val="fr-FR"/>
        </w:rPr>
        <w:t xml:space="preserve">de nos brainstorming </w:t>
      </w:r>
      <w:r w:rsidR="0085079D" w:rsidRPr="00010EC3">
        <w:rPr>
          <w:lang w:val="fr-FR"/>
        </w:rPr>
        <w:t xml:space="preserve">quotidiens </w:t>
      </w:r>
      <w:r w:rsidR="00921C09" w:rsidRPr="00010EC3">
        <w:rPr>
          <w:lang w:val="fr-FR"/>
        </w:rPr>
        <w:t xml:space="preserve">et </w:t>
      </w:r>
      <w:r w:rsidR="0085079D" w:rsidRPr="00010EC3">
        <w:rPr>
          <w:lang w:val="fr-FR"/>
        </w:rPr>
        <w:t xml:space="preserve">principalement </w:t>
      </w:r>
      <w:r w:rsidR="00921C09" w:rsidRPr="00010EC3">
        <w:rPr>
          <w:lang w:val="fr-FR"/>
        </w:rPr>
        <w:t xml:space="preserve">s’entraider à dénouer les diverses difficultés rencontrées </w:t>
      </w:r>
      <w:r w:rsidR="0085079D" w:rsidRPr="00010EC3">
        <w:rPr>
          <w:lang w:val="fr-FR"/>
        </w:rPr>
        <w:t xml:space="preserve">surtout que notre quatrième </w:t>
      </w:r>
      <w:r w:rsidR="00AA760A">
        <w:rPr>
          <w:lang w:val="fr-FR"/>
        </w:rPr>
        <w:t xml:space="preserve">membre </w:t>
      </w:r>
      <w:r w:rsidR="0085079D" w:rsidRPr="00010EC3">
        <w:rPr>
          <w:lang w:val="fr-FR"/>
        </w:rPr>
        <w:t>e</w:t>
      </w:r>
      <w:r w:rsidR="00AA760A">
        <w:rPr>
          <w:lang w:val="fr-FR"/>
        </w:rPr>
        <w:t>s</w:t>
      </w:r>
      <w:r w:rsidR="00E8091B">
        <w:rPr>
          <w:lang w:val="fr-FR"/>
        </w:rPr>
        <w:t>t à distance (Tunisie) ,</w:t>
      </w:r>
      <w:r w:rsidRPr="00010EC3">
        <w:rPr>
          <w:lang w:val="fr-FR"/>
        </w:rPr>
        <w:t xml:space="preserve">on a </w:t>
      </w:r>
      <w:r w:rsidR="0085079D" w:rsidRPr="00010EC3">
        <w:rPr>
          <w:lang w:val="fr-FR"/>
        </w:rPr>
        <w:t>décidé de travailler</w:t>
      </w:r>
      <w:r w:rsidRPr="00010EC3">
        <w:rPr>
          <w:lang w:val="fr-FR"/>
        </w:rPr>
        <w:t xml:space="preserve"> à temps ple</w:t>
      </w:r>
      <w:r w:rsidR="0085079D" w:rsidRPr="00010EC3">
        <w:rPr>
          <w:lang w:val="fr-FR"/>
        </w:rPr>
        <w:t xml:space="preserve">in pendant </w:t>
      </w:r>
      <w:r w:rsidRPr="00010EC3">
        <w:rPr>
          <w:lang w:val="fr-FR"/>
        </w:rPr>
        <w:t xml:space="preserve">la semaine qui </w:t>
      </w:r>
      <w:r w:rsidR="00921C09" w:rsidRPr="00010EC3">
        <w:rPr>
          <w:lang w:val="fr-FR"/>
        </w:rPr>
        <w:t xml:space="preserve">a </w:t>
      </w:r>
      <w:r w:rsidR="00961511" w:rsidRPr="00010EC3">
        <w:rPr>
          <w:lang w:val="fr-FR"/>
        </w:rPr>
        <w:t>suivi</w:t>
      </w:r>
      <w:r w:rsidRPr="00010EC3">
        <w:rPr>
          <w:lang w:val="fr-FR"/>
        </w:rPr>
        <w:t xml:space="preserve"> le </w:t>
      </w:r>
      <w:r w:rsidR="00961511" w:rsidRPr="00010EC3">
        <w:rPr>
          <w:lang w:val="fr-FR"/>
        </w:rPr>
        <w:t>dépôt</w:t>
      </w:r>
      <w:r w:rsidRPr="00010EC3">
        <w:rPr>
          <w:lang w:val="fr-FR"/>
        </w:rPr>
        <w:t xml:space="preserve"> du premier Jalon</w:t>
      </w:r>
      <w:r w:rsidR="00921C09" w:rsidRPr="00010EC3">
        <w:rPr>
          <w:lang w:val="fr-FR"/>
        </w:rPr>
        <w:t xml:space="preserve"> 31/11/2014</w:t>
      </w:r>
      <w:r w:rsidRPr="00010EC3">
        <w:rPr>
          <w:lang w:val="fr-FR"/>
        </w:rPr>
        <w:t xml:space="preserve">,en exigeant la </w:t>
      </w:r>
      <w:r w:rsidR="00961511" w:rsidRPr="00010EC3">
        <w:rPr>
          <w:lang w:val="fr-FR"/>
        </w:rPr>
        <w:t>présence</w:t>
      </w:r>
      <w:r w:rsidRPr="00010EC3">
        <w:rPr>
          <w:lang w:val="fr-FR"/>
        </w:rPr>
        <w:t xml:space="preserve"> de toute l’équipe à Polytech de 9h à 17:30h </w:t>
      </w:r>
      <w:r w:rsidR="0085079D" w:rsidRPr="00010EC3">
        <w:rPr>
          <w:lang w:val="fr-FR"/>
        </w:rPr>
        <w:t>y compris notre collègue</w:t>
      </w:r>
      <w:r w:rsidR="00961511">
        <w:rPr>
          <w:lang w:val="fr-FR"/>
        </w:rPr>
        <w:t xml:space="preserve"> à</w:t>
      </w:r>
      <w:r w:rsidR="0085079D" w:rsidRPr="00010EC3">
        <w:rPr>
          <w:lang w:val="fr-FR"/>
        </w:rPr>
        <w:t xml:space="preserve"> </w:t>
      </w:r>
      <w:r w:rsidR="00961511" w:rsidRPr="00010EC3">
        <w:rPr>
          <w:lang w:val="fr-FR"/>
        </w:rPr>
        <w:t>Tunis</w:t>
      </w:r>
      <w:r w:rsidR="0085079D" w:rsidRPr="00010EC3">
        <w:rPr>
          <w:lang w:val="fr-FR"/>
        </w:rPr>
        <w:t xml:space="preserve"> par Skype.</w:t>
      </w:r>
    </w:p>
    <w:p w:rsidR="005A5B94" w:rsidRPr="00010EC3" w:rsidRDefault="001B38D9" w:rsidP="005A5B94">
      <w:pPr>
        <w:pStyle w:val="SIGPLANParagraph1"/>
        <w:rPr>
          <w:lang w:val="fr-FR"/>
        </w:rPr>
      </w:pPr>
      <w:r>
        <w:rPr>
          <w:lang w:val="fr-FR"/>
        </w:rPr>
        <w:t xml:space="preserve">     </w:t>
      </w:r>
      <w:r w:rsidR="0085079D" w:rsidRPr="00010EC3">
        <w:rPr>
          <w:lang w:val="fr-FR"/>
        </w:rPr>
        <w:t xml:space="preserve"> Et pour la </w:t>
      </w:r>
      <w:r w:rsidR="00517816" w:rsidRPr="00010EC3">
        <w:rPr>
          <w:lang w:val="fr-FR"/>
        </w:rPr>
        <w:t xml:space="preserve">huitième </w:t>
      </w:r>
      <w:r w:rsidR="0085079D" w:rsidRPr="00010EC3">
        <w:rPr>
          <w:lang w:val="fr-FR"/>
        </w:rPr>
        <w:t xml:space="preserve">semaine </w:t>
      </w:r>
      <w:r w:rsidR="00517816" w:rsidRPr="00010EC3">
        <w:rPr>
          <w:lang w:val="fr-FR"/>
        </w:rPr>
        <w:t xml:space="preserve">et la semaine en cours vue les contraintes de disponibilité par rapport à notre emploi du temps </w:t>
      </w:r>
      <w:r w:rsidR="0085079D" w:rsidRPr="00010EC3">
        <w:rPr>
          <w:lang w:val="fr-FR"/>
        </w:rPr>
        <w:t xml:space="preserve">on a fixé </w:t>
      </w:r>
      <w:r w:rsidR="00517816" w:rsidRPr="00010EC3">
        <w:rPr>
          <w:lang w:val="fr-FR"/>
        </w:rPr>
        <w:t>mercredi l’</w:t>
      </w:r>
      <w:r w:rsidR="00961511" w:rsidRPr="00010EC3">
        <w:rPr>
          <w:lang w:val="fr-FR"/>
        </w:rPr>
        <w:t>après-midi</w:t>
      </w:r>
      <w:r w:rsidR="00517816" w:rsidRPr="00010EC3">
        <w:rPr>
          <w:lang w:val="fr-FR"/>
        </w:rPr>
        <w:t xml:space="preserve"> et jeudi pour </w:t>
      </w:r>
      <w:r w:rsidR="00E8091B">
        <w:rPr>
          <w:lang w:val="fr-FR"/>
        </w:rPr>
        <w:t>faire de point sur</w:t>
      </w:r>
      <w:r w:rsidR="00517816" w:rsidRPr="00010EC3">
        <w:rPr>
          <w:lang w:val="fr-FR"/>
        </w:rPr>
        <w:t xml:space="preserve"> l’état d’avancement individuelle de chaque </w:t>
      </w:r>
      <w:r w:rsidR="00961511" w:rsidRPr="00010EC3">
        <w:rPr>
          <w:lang w:val="fr-FR"/>
        </w:rPr>
        <w:t>membre.</w:t>
      </w:r>
    </w:p>
    <w:p w:rsidR="00517816" w:rsidRDefault="00517816" w:rsidP="00517816">
      <w:pPr>
        <w:pStyle w:val="SIGPLANParagraph"/>
        <w:rPr>
          <w:lang w:val="fr-FR"/>
        </w:rPr>
      </w:pPr>
      <w:r w:rsidRPr="00010EC3">
        <w:rPr>
          <w:lang w:val="fr-FR"/>
        </w:rPr>
        <w:t xml:space="preserve">Au cours de ces trois semaines on est </w:t>
      </w:r>
      <w:r w:rsidR="00961511" w:rsidRPr="00010EC3">
        <w:rPr>
          <w:lang w:val="fr-FR"/>
        </w:rPr>
        <w:t>censé</w:t>
      </w:r>
      <w:r w:rsidRPr="00010EC3">
        <w:rPr>
          <w:lang w:val="fr-FR"/>
        </w:rPr>
        <w:t xml:space="preserve"> </w:t>
      </w:r>
      <w:r w:rsidR="00243D2A" w:rsidRPr="00010EC3">
        <w:rPr>
          <w:lang w:val="fr-FR"/>
        </w:rPr>
        <w:t xml:space="preserve">réaliser </w:t>
      </w:r>
      <w:r w:rsidR="00DA6F43">
        <w:rPr>
          <w:lang w:val="fr-FR"/>
        </w:rPr>
        <w:t>les tâ</w:t>
      </w:r>
      <w:r w:rsidR="00DA6F43" w:rsidRPr="00010EC3">
        <w:rPr>
          <w:lang w:val="fr-FR"/>
        </w:rPr>
        <w:t>ches</w:t>
      </w:r>
      <w:r w:rsidRPr="00010EC3">
        <w:rPr>
          <w:lang w:val="fr-FR"/>
        </w:rPr>
        <w:t xml:space="preserve"> suivantes:</w:t>
      </w:r>
    </w:p>
    <w:p w:rsidR="001B38D9" w:rsidRPr="00010EC3" w:rsidRDefault="001B38D9" w:rsidP="00517816">
      <w:pPr>
        <w:pStyle w:val="SIGPLANParagraph"/>
        <w:rPr>
          <w:lang w:val="fr-FR"/>
        </w:rPr>
      </w:pPr>
    </w:p>
    <w:p w:rsidR="00517816" w:rsidRPr="00010EC3" w:rsidRDefault="008B655F" w:rsidP="008B655F">
      <w:pPr>
        <w:pStyle w:val="SIGPLANParagraph"/>
        <w:numPr>
          <w:ilvl w:val="0"/>
          <w:numId w:val="19"/>
        </w:numPr>
        <w:rPr>
          <w:lang w:val="fr-FR"/>
        </w:rPr>
      </w:pPr>
      <w:r w:rsidRPr="00010EC3">
        <w:rPr>
          <w:lang w:val="fr-FR"/>
        </w:rPr>
        <w:t>Implémentation du module collecte des données.</w:t>
      </w:r>
    </w:p>
    <w:p w:rsidR="0085079D" w:rsidRPr="00010EC3" w:rsidRDefault="008B655F" w:rsidP="000F17D6">
      <w:pPr>
        <w:pStyle w:val="SIGPLANParagraph"/>
        <w:numPr>
          <w:ilvl w:val="0"/>
          <w:numId w:val="19"/>
        </w:numPr>
        <w:rPr>
          <w:lang w:val="fr-FR"/>
        </w:rPr>
      </w:pPr>
      <w:r w:rsidRPr="00010EC3">
        <w:rPr>
          <w:lang w:val="fr-FR"/>
        </w:rPr>
        <w:t>Développement de l’application cliente mobile de récupération des données.</w:t>
      </w:r>
    </w:p>
    <w:p w:rsidR="000232C6" w:rsidRPr="00010EC3" w:rsidRDefault="008B655F" w:rsidP="000232C6">
      <w:pPr>
        <w:pStyle w:val="SIGPLANParagraph"/>
        <w:numPr>
          <w:ilvl w:val="0"/>
          <w:numId w:val="19"/>
        </w:numPr>
        <w:rPr>
          <w:lang w:val="fr-FR"/>
        </w:rPr>
      </w:pPr>
      <w:r w:rsidRPr="00010EC3">
        <w:rPr>
          <w:lang w:val="fr-FR"/>
        </w:rPr>
        <w:t>Développement de l’application serveur de sauvegarde des données.</w:t>
      </w:r>
    </w:p>
    <w:p w:rsidR="00243D2A" w:rsidRPr="00010EC3" w:rsidRDefault="00243D2A" w:rsidP="00243D2A">
      <w:pPr>
        <w:pStyle w:val="SIGPLANParagraph"/>
        <w:rPr>
          <w:lang w:val="fr-FR"/>
        </w:rPr>
      </w:pPr>
    </w:p>
    <w:p w:rsidR="00DC1B2E" w:rsidRPr="00010EC3" w:rsidRDefault="00DC1B2E" w:rsidP="00DC1B2E">
      <w:pPr>
        <w:pStyle w:val="SIGPLANParagraph"/>
        <w:ind w:firstLine="0"/>
        <w:rPr>
          <w:lang w:val="fr-FR"/>
        </w:rPr>
      </w:pPr>
      <w:r w:rsidRPr="00010EC3">
        <w:rPr>
          <w:lang w:val="fr-FR"/>
        </w:rPr>
        <w:t xml:space="preserve">     </w:t>
      </w:r>
      <w:r w:rsidR="00243D2A" w:rsidRPr="00010EC3">
        <w:rPr>
          <w:lang w:val="fr-FR"/>
        </w:rPr>
        <w:t xml:space="preserve">En accord avec le cahier des </w:t>
      </w:r>
      <w:r w:rsidR="00961511" w:rsidRPr="00010EC3">
        <w:rPr>
          <w:lang w:val="fr-FR"/>
        </w:rPr>
        <w:t>charges, nous</w:t>
      </w:r>
      <w:r w:rsidR="00243D2A" w:rsidRPr="00010EC3">
        <w:rPr>
          <w:lang w:val="fr-FR"/>
        </w:rPr>
        <w:t xml:space="preserve"> avons réussi à les </w:t>
      </w:r>
      <w:r w:rsidR="00961511" w:rsidRPr="00010EC3">
        <w:rPr>
          <w:lang w:val="fr-FR"/>
        </w:rPr>
        <w:t>réaliser</w:t>
      </w:r>
      <w:r w:rsidR="00243D2A" w:rsidRPr="00010EC3">
        <w:rPr>
          <w:lang w:val="fr-FR"/>
        </w:rPr>
        <w:t xml:space="preserve"> à l’exception de quelques </w:t>
      </w:r>
      <w:r w:rsidR="00961511" w:rsidRPr="00010EC3">
        <w:rPr>
          <w:lang w:val="fr-FR"/>
        </w:rPr>
        <w:t>déviations, une</w:t>
      </w:r>
      <w:r w:rsidR="00243D2A" w:rsidRPr="00010EC3">
        <w:rPr>
          <w:lang w:val="fr-FR"/>
        </w:rPr>
        <w:t xml:space="preserve"> </w:t>
      </w:r>
      <w:r w:rsidR="00961511" w:rsidRPr="00010EC3">
        <w:rPr>
          <w:lang w:val="fr-FR"/>
        </w:rPr>
        <w:t>parenthèse</w:t>
      </w:r>
      <w:r w:rsidR="00243D2A" w:rsidRPr="00010EC3">
        <w:rPr>
          <w:lang w:val="fr-FR"/>
        </w:rPr>
        <w:t xml:space="preserve"> qu’on ouvrira dans les parties qui </w:t>
      </w:r>
      <w:r w:rsidR="00961511" w:rsidRPr="00010EC3">
        <w:rPr>
          <w:lang w:val="fr-FR"/>
        </w:rPr>
        <w:t>suivent. On</w:t>
      </w:r>
      <w:r w:rsidRPr="00010EC3">
        <w:rPr>
          <w:lang w:val="fr-FR"/>
        </w:rPr>
        <w:t xml:space="preserve"> propose </w:t>
      </w:r>
      <w:r w:rsidR="00243D2A" w:rsidRPr="00010EC3">
        <w:rPr>
          <w:lang w:val="fr-FR"/>
        </w:rPr>
        <w:t xml:space="preserve">aussi </w:t>
      </w:r>
      <w:r w:rsidRPr="00010EC3">
        <w:rPr>
          <w:lang w:val="fr-FR"/>
        </w:rPr>
        <w:t xml:space="preserve">une première </w:t>
      </w:r>
      <w:r w:rsidR="00961511" w:rsidRPr="00010EC3">
        <w:rPr>
          <w:lang w:val="fr-FR"/>
        </w:rPr>
        <w:t>vidéo</w:t>
      </w:r>
      <w:r w:rsidRPr="00010EC3">
        <w:rPr>
          <w:lang w:val="fr-FR"/>
        </w:rPr>
        <w:t xml:space="preserve"> disponible sur </w:t>
      </w:r>
      <w:r w:rsidR="00961511" w:rsidRPr="00010EC3">
        <w:rPr>
          <w:lang w:val="fr-FR"/>
        </w:rPr>
        <w:t>YouTube, montrant</w:t>
      </w:r>
      <w:r w:rsidRPr="00010EC3">
        <w:rPr>
          <w:lang w:val="fr-FR"/>
        </w:rPr>
        <w:t xml:space="preserve"> notre état d’avancement par rapport à ce qu’on a prévu faire.</w:t>
      </w:r>
    </w:p>
    <w:p w:rsidR="00877795" w:rsidRPr="00010EC3" w:rsidRDefault="00877795" w:rsidP="00877795">
      <w:pPr>
        <w:pStyle w:val="SIGPLANSubsectionheading"/>
        <w:rPr>
          <w:lang w:val="fr-FR"/>
        </w:rPr>
      </w:pPr>
      <w:r w:rsidRPr="00010EC3">
        <w:rPr>
          <w:lang w:val="fr-FR"/>
        </w:rPr>
        <w:t>Exposition des Web Services coté Serveur:</w:t>
      </w:r>
    </w:p>
    <w:p w:rsidR="00AC36F4" w:rsidRPr="00010EC3" w:rsidRDefault="00877795" w:rsidP="00877795">
      <w:pPr>
        <w:pStyle w:val="SIGPLANParagraph1"/>
        <w:rPr>
          <w:lang w:val="fr-FR"/>
        </w:rPr>
      </w:pPr>
      <w:r w:rsidRPr="00010EC3">
        <w:rPr>
          <w:lang w:val="fr-FR"/>
        </w:rPr>
        <w:t>Dans le but d’assurer l’interaction et l’</w:t>
      </w:r>
      <w:r w:rsidR="00F5457C" w:rsidRPr="00010EC3">
        <w:rPr>
          <w:lang w:val="fr-FR"/>
        </w:rPr>
        <w:t>é</w:t>
      </w:r>
      <w:r w:rsidRPr="00010EC3">
        <w:rPr>
          <w:lang w:val="fr-FR"/>
        </w:rPr>
        <w:t>change des données entre les différents modules hétérogène</w:t>
      </w:r>
      <w:r w:rsidR="00907907" w:rsidRPr="00010EC3">
        <w:rPr>
          <w:lang w:val="fr-FR"/>
        </w:rPr>
        <w:t>s</w:t>
      </w:r>
      <w:r w:rsidRPr="00010EC3">
        <w:rPr>
          <w:lang w:val="fr-FR"/>
        </w:rPr>
        <w:t xml:space="preserve"> de notre </w:t>
      </w:r>
      <w:r w:rsidR="00961511" w:rsidRPr="00010EC3">
        <w:rPr>
          <w:lang w:val="fr-FR"/>
        </w:rPr>
        <w:t>système, on</w:t>
      </w:r>
      <w:r w:rsidRPr="00010EC3">
        <w:rPr>
          <w:lang w:val="fr-FR"/>
        </w:rPr>
        <w:t xml:space="preserve"> a fait recours </w:t>
      </w:r>
      <w:r w:rsidR="00907907" w:rsidRPr="00010EC3">
        <w:rPr>
          <w:lang w:val="fr-FR"/>
        </w:rPr>
        <w:t xml:space="preserve">à ce qu’on appelle les services de la toile ou bien les </w:t>
      </w:r>
      <w:r w:rsidRPr="00010EC3">
        <w:rPr>
          <w:lang w:val="fr-FR"/>
        </w:rPr>
        <w:t xml:space="preserve">web </w:t>
      </w:r>
      <w:r w:rsidR="00961511" w:rsidRPr="00010EC3">
        <w:rPr>
          <w:lang w:val="fr-FR"/>
        </w:rPr>
        <w:lastRenderedPageBreak/>
        <w:t>service. Dans</w:t>
      </w:r>
      <w:r w:rsidR="00AC36F4" w:rsidRPr="00010EC3">
        <w:rPr>
          <w:lang w:val="fr-FR"/>
        </w:rPr>
        <w:t xml:space="preserve"> un premier temps s’est reposé sur </w:t>
      </w:r>
      <w:r w:rsidR="00907907" w:rsidRPr="00010EC3">
        <w:rPr>
          <w:lang w:val="fr-FR"/>
        </w:rPr>
        <w:t>des comparatif</w:t>
      </w:r>
      <w:r w:rsidR="006C5B22" w:rsidRPr="00010EC3">
        <w:rPr>
          <w:lang w:val="fr-FR"/>
        </w:rPr>
        <w:t>s</w:t>
      </w:r>
      <w:r w:rsidR="00907907" w:rsidRPr="00010EC3">
        <w:rPr>
          <w:lang w:val="fr-FR"/>
        </w:rPr>
        <w:t xml:space="preserve"> </w:t>
      </w:r>
      <w:r w:rsidR="00AC36F4" w:rsidRPr="00010EC3">
        <w:rPr>
          <w:lang w:val="fr-FR"/>
        </w:rPr>
        <w:t>des</w:t>
      </w:r>
      <w:r w:rsidR="00907907" w:rsidRPr="00010EC3">
        <w:rPr>
          <w:lang w:val="fr-FR"/>
        </w:rPr>
        <w:t xml:space="preserve"> différentes solutions existantes  (Web service </w:t>
      </w:r>
      <w:r w:rsidR="00961511" w:rsidRPr="00010EC3">
        <w:rPr>
          <w:lang w:val="fr-FR"/>
        </w:rPr>
        <w:t xml:space="preserve">étendu, </w:t>
      </w:r>
      <w:r w:rsidR="00961511">
        <w:rPr>
          <w:lang w:val="fr-FR"/>
        </w:rPr>
        <w:t>R</w:t>
      </w:r>
      <w:r w:rsidR="00961511" w:rsidRPr="00010EC3">
        <w:rPr>
          <w:lang w:val="fr-FR"/>
        </w:rPr>
        <w:t>EST</w:t>
      </w:r>
      <w:r w:rsidR="00907907" w:rsidRPr="00010EC3">
        <w:rPr>
          <w:lang w:val="fr-FR"/>
        </w:rPr>
        <w:t>)</w:t>
      </w:r>
      <w:r w:rsidR="00961511">
        <w:rPr>
          <w:lang w:val="fr-FR"/>
        </w:rPr>
        <w:t xml:space="preserve"> </w:t>
      </w:r>
      <w:r w:rsidR="00961511" w:rsidRPr="00010EC3">
        <w:rPr>
          <w:lang w:val="fr-FR"/>
        </w:rPr>
        <w:t>[4]</w:t>
      </w:r>
      <w:r w:rsidR="00907907" w:rsidRPr="00010EC3">
        <w:rPr>
          <w:lang w:val="fr-FR"/>
        </w:rPr>
        <w:t xml:space="preserve"> pour finalem</w:t>
      </w:r>
      <w:r w:rsidR="006C5B22" w:rsidRPr="00010EC3">
        <w:rPr>
          <w:lang w:val="fr-FR"/>
        </w:rPr>
        <w:t>e</w:t>
      </w:r>
      <w:r w:rsidR="00AC36F4" w:rsidRPr="00010EC3">
        <w:rPr>
          <w:lang w:val="fr-FR"/>
        </w:rPr>
        <w:t xml:space="preserve">nt travaillé avec </w:t>
      </w:r>
      <w:r w:rsidR="00907907" w:rsidRPr="00010EC3">
        <w:rPr>
          <w:lang w:val="fr-FR"/>
        </w:rPr>
        <w:t xml:space="preserve">le </w:t>
      </w:r>
      <w:r w:rsidR="00961511" w:rsidRPr="00010EC3">
        <w:rPr>
          <w:lang w:val="fr-FR"/>
        </w:rPr>
        <w:t>Représentationnel</w:t>
      </w:r>
      <w:r w:rsidR="00907907" w:rsidRPr="00010EC3">
        <w:rPr>
          <w:lang w:val="fr-FR"/>
        </w:rPr>
        <w:t xml:space="preserve"> State Transfert</w:t>
      </w:r>
      <w:r w:rsidR="005062D5" w:rsidRPr="00010EC3">
        <w:rPr>
          <w:lang w:val="fr-FR"/>
        </w:rPr>
        <w:t xml:space="preserve"> web service qui présente</w:t>
      </w:r>
      <w:r w:rsidR="006C5B22" w:rsidRPr="00010EC3">
        <w:rPr>
          <w:lang w:val="fr-FR"/>
        </w:rPr>
        <w:t xml:space="preserve"> un style d’architecture in</w:t>
      </w:r>
      <w:r w:rsidR="00AC36F4" w:rsidRPr="00010EC3">
        <w:rPr>
          <w:lang w:val="fr-FR"/>
        </w:rPr>
        <w:t>s</w:t>
      </w:r>
      <w:r w:rsidR="006C5B22" w:rsidRPr="00010EC3">
        <w:rPr>
          <w:lang w:val="fr-FR"/>
        </w:rPr>
        <w:t>piré de l’architecture web</w:t>
      </w:r>
      <w:r w:rsidR="005062D5" w:rsidRPr="00010EC3">
        <w:rPr>
          <w:lang w:val="fr-FR"/>
        </w:rPr>
        <w:t xml:space="preserve"> </w:t>
      </w:r>
      <w:r w:rsidR="00AC36F4" w:rsidRPr="00010EC3">
        <w:rPr>
          <w:lang w:val="fr-FR"/>
        </w:rPr>
        <w:t>simple</w:t>
      </w:r>
      <w:r w:rsidR="00BA7030" w:rsidRPr="00010EC3">
        <w:rPr>
          <w:lang w:val="fr-FR"/>
        </w:rPr>
        <w:t xml:space="preserve"> </w:t>
      </w:r>
      <w:r w:rsidR="00961511" w:rsidRPr="00010EC3">
        <w:rPr>
          <w:lang w:val="fr-FR"/>
        </w:rPr>
        <w:t>et, auto-descriptif</w:t>
      </w:r>
      <w:r w:rsidR="00F5457C" w:rsidRPr="00010EC3">
        <w:rPr>
          <w:lang w:val="fr-FR"/>
        </w:rPr>
        <w:t xml:space="preserve"> dont le sens qu’on a eu la possibilité de naviguer à travers nos ressources avec flexibilité comme on le fait avec une page web</w:t>
      </w:r>
      <w:r w:rsidR="00AC36F4" w:rsidRPr="00010EC3">
        <w:rPr>
          <w:lang w:val="fr-FR"/>
        </w:rPr>
        <w:t xml:space="preserve"> </w:t>
      </w:r>
      <w:r w:rsidR="00F5457C" w:rsidRPr="00010EC3">
        <w:rPr>
          <w:lang w:val="fr-FR"/>
        </w:rPr>
        <w:t xml:space="preserve">ce qui nous a </w:t>
      </w:r>
      <w:r w:rsidR="00BA7030" w:rsidRPr="00010EC3">
        <w:rPr>
          <w:lang w:val="fr-FR"/>
        </w:rPr>
        <w:t>permis</w:t>
      </w:r>
      <w:r w:rsidR="006C5B22" w:rsidRPr="00010EC3">
        <w:rPr>
          <w:lang w:val="fr-FR"/>
        </w:rPr>
        <w:t xml:space="preserve"> </w:t>
      </w:r>
      <w:r w:rsidR="005062D5" w:rsidRPr="00010EC3">
        <w:rPr>
          <w:lang w:val="fr-FR"/>
        </w:rPr>
        <w:t>une meilleure exposition</w:t>
      </w:r>
      <w:r w:rsidR="006C5B22" w:rsidRPr="00010EC3">
        <w:rPr>
          <w:lang w:val="fr-FR"/>
        </w:rPr>
        <w:t xml:space="preserve"> de nos différents </w:t>
      </w:r>
      <w:r w:rsidR="00961511" w:rsidRPr="00010EC3">
        <w:rPr>
          <w:lang w:val="fr-FR"/>
        </w:rPr>
        <w:t>ressources</w:t>
      </w:r>
      <w:r w:rsidR="006C5B22" w:rsidRPr="00010EC3">
        <w:rPr>
          <w:lang w:val="fr-FR"/>
        </w:rPr>
        <w:t xml:space="preserve"> via ces </w:t>
      </w:r>
      <w:r w:rsidR="00961511" w:rsidRPr="00010EC3">
        <w:rPr>
          <w:lang w:val="fr-FR"/>
        </w:rPr>
        <w:t>méthodes</w:t>
      </w:r>
      <w:r w:rsidR="006C5B22" w:rsidRPr="00010EC3">
        <w:rPr>
          <w:lang w:val="fr-FR"/>
        </w:rPr>
        <w:t xml:space="preserve"> </w:t>
      </w:r>
      <w:r w:rsidR="00961511" w:rsidRPr="00010EC3">
        <w:rPr>
          <w:lang w:val="fr-FR"/>
        </w:rPr>
        <w:t>Http</w:t>
      </w:r>
      <w:r w:rsidR="006C5B22" w:rsidRPr="00010EC3">
        <w:rPr>
          <w:lang w:val="fr-FR"/>
        </w:rPr>
        <w:t>(</w:t>
      </w:r>
      <w:r w:rsidR="00961511">
        <w:rPr>
          <w:lang w:val="fr-FR"/>
        </w:rPr>
        <w:t>GET,POST,PUT,UPDATE,DELETE</w:t>
      </w:r>
      <w:r w:rsidR="006C5B22" w:rsidRPr="00010EC3">
        <w:rPr>
          <w:lang w:val="fr-FR"/>
        </w:rPr>
        <w:t xml:space="preserve">) et dont le but </w:t>
      </w:r>
      <w:r w:rsidR="00AC36F4" w:rsidRPr="00010EC3">
        <w:rPr>
          <w:lang w:val="fr-FR"/>
        </w:rPr>
        <w:t xml:space="preserve">était </w:t>
      </w:r>
      <w:r w:rsidR="006C5B22" w:rsidRPr="00010EC3">
        <w:rPr>
          <w:lang w:val="fr-FR"/>
        </w:rPr>
        <w:t xml:space="preserve">d’interroger les données </w:t>
      </w:r>
      <w:r w:rsidR="00AC36F4" w:rsidRPr="00010EC3">
        <w:rPr>
          <w:lang w:val="fr-FR"/>
        </w:rPr>
        <w:t>stockées</w:t>
      </w:r>
      <w:r w:rsidR="004E794D" w:rsidRPr="00010EC3">
        <w:rPr>
          <w:lang w:val="fr-FR"/>
        </w:rPr>
        <w:t>.</w:t>
      </w:r>
    </w:p>
    <w:p w:rsidR="000232C6" w:rsidRPr="00010EC3" w:rsidRDefault="00B87DB8" w:rsidP="00B87DB8">
      <w:pPr>
        <w:pStyle w:val="SIGPLANParagraph1"/>
        <w:rPr>
          <w:lang w:val="fr-FR"/>
        </w:rPr>
      </w:pPr>
      <w:r w:rsidRPr="00010EC3">
        <w:rPr>
          <w:lang w:val="fr-FR"/>
        </w:rPr>
        <w:t xml:space="preserve">     </w:t>
      </w:r>
      <w:r w:rsidR="004E794D" w:rsidRPr="00010EC3">
        <w:rPr>
          <w:lang w:val="fr-FR"/>
        </w:rPr>
        <w:t>Pour ne pas accroitre la complexité du système lo</w:t>
      </w:r>
      <w:r w:rsidR="00AC36F4" w:rsidRPr="00010EC3">
        <w:rPr>
          <w:lang w:val="fr-FR"/>
        </w:rPr>
        <w:t xml:space="preserve">rs de la </w:t>
      </w:r>
      <w:r w:rsidR="00961511" w:rsidRPr="00010EC3">
        <w:rPr>
          <w:lang w:val="fr-FR"/>
        </w:rPr>
        <w:t>récupération</w:t>
      </w:r>
      <w:r w:rsidR="00AC36F4" w:rsidRPr="00010EC3">
        <w:rPr>
          <w:lang w:val="fr-FR"/>
        </w:rPr>
        <w:t xml:space="preserve"> </w:t>
      </w:r>
      <w:r w:rsidR="004E794D" w:rsidRPr="00010EC3">
        <w:rPr>
          <w:lang w:val="fr-FR"/>
        </w:rPr>
        <w:t xml:space="preserve">des données on a </w:t>
      </w:r>
      <w:r w:rsidR="00961511" w:rsidRPr="00010EC3">
        <w:rPr>
          <w:lang w:val="fr-FR"/>
        </w:rPr>
        <w:t>utilisé</w:t>
      </w:r>
      <w:r w:rsidR="004E794D" w:rsidRPr="00010EC3">
        <w:rPr>
          <w:lang w:val="fr-FR"/>
        </w:rPr>
        <w:t xml:space="preserve"> </w:t>
      </w:r>
      <w:r w:rsidR="006C5B22" w:rsidRPr="00010EC3">
        <w:rPr>
          <w:lang w:val="fr-FR"/>
        </w:rPr>
        <w:t xml:space="preserve">une base de données </w:t>
      </w:r>
      <w:r w:rsidR="004E794D" w:rsidRPr="00010EC3">
        <w:rPr>
          <w:lang w:val="fr-FR"/>
        </w:rPr>
        <w:t xml:space="preserve">non relationnel </w:t>
      </w:r>
      <w:r w:rsidR="00961511" w:rsidRPr="00010EC3">
        <w:rPr>
          <w:lang w:val="fr-FR"/>
        </w:rPr>
        <w:t>Mongo DB</w:t>
      </w:r>
      <w:r w:rsidR="00961511">
        <w:rPr>
          <w:lang w:val="fr-FR"/>
        </w:rPr>
        <w:t xml:space="preserve"> [5</w:t>
      </w:r>
      <w:r w:rsidR="00910E12" w:rsidRPr="00010EC3">
        <w:rPr>
          <w:lang w:val="fr-FR"/>
        </w:rPr>
        <w:t>]</w:t>
      </w:r>
      <w:r w:rsidR="006C5B22" w:rsidRPr="00010EC3">
        <w:rPr>
          <w:lang w:val="fr-FR"/>
        </w:rPr>
        <w:t xml:space="preserve"> </w:t>
      </w:r>
      <w:r w:rsidR="00AC36F4" w:rsidRPr="00010EC3">
        <w:rPr>
          <w:lang w:val="fr-FR"/>
        </w:rPr>
        <w:t xml:space="preserve">évoluée </w:t>
      </w:r>
      <w:r w:rsidR="00961511" w:rsidRPr="00010EC3">
        <w:rPr>
          <w:lang w:val="fr-FR"/>
        </w:rPr>
        <w:t>qui ne nous</w:t>
      </w:r>
      <w:r w:rsidR="00AC36F4" w:rsidRPr="00010EC3">
        <w:rPr>
          <w:lang w:val="fr-FR"/>
        </w:rPr>
        <w:t xml:space="preserve"> </w:t>
      </w:r>
      <w:r w:rsidR="005062D5" w:rsidRPr="00010EC3">
        <w:rPr>
          <w:lang w:val="fr-FR"/>
        </w:rPr>
        <w:t>ob</w:t>
      </w:r>
      <w:r w:rsidR="00AC36F4" w:rsidRPr="00010EC3">
        <w:rPr>
          <w:lang w:val="fr-FR"/>
        </w:rPr>
        <w:t>lige</w:t>
      </w:r>
      <w:r w:rsidR="005062D5" w:rsidRPr="00010EC3">
        <w:rPr>
          <w:lang w:val="fr-FR"/>
        </w:rPr>
        <w:t xml:space="preserve"> </w:t>
      </w:r>
      <w:r w:rsidR="00AC36F4" w:rsidRPr="00010EC3">
        <w:rPr>
          <w:lang w:val="fr-FR"/>
        </w:rPr>
        <w:t xml:space="preserve">pas à chaque fois </w:t>
      </w:r>
      <w:r w:rsidR="005062D5" w:rsidRPr="00010EC3">
        <w:rPr>
          <w:lang w:val="fr-FR"/>
        </w:rPr>
        <w:t xml:space="preserve">de faire du </w:t>
      </w:r>
      <w:r w:rsidR="00961511" w:rsidRPr="00010EC3">
        <w:rPr>
          <w:lang w:val="fr-FR"/>
        </w:rPr>
        <w:t>SQL</w:t>
      </w:r>
      <w:r w:rsidR="005062D5" w:rsidRPr="00010EC3">
        <w:rPr>
          <w:lang w:val="fr-FR"/>
        </w:rPr>
        <w:t xml:space="preserve"> po</w:t>
      </w:r>
      <w:r w:rsidR="00AC36F4" w:rsidRPr="00010EC3">
        <w:rPr>
          <w:lang w:val="fr-FR"/>
        </w:rPr>
        <w:t xml:space="preserve">ur </w:t>
      </w:r>
      <w:r w:rsidR="00961511" w:rsidRPr="00010EC3">
        <w:rPr>
          <w:lang w:val="fr-FR"/>
        </w:rPr>
        <w:t>requêter</w:t>
      </w:r>
      <w:r w:rsidR="00AC36F4" w:rsidRPr="00010EC3">
        <w:rPr>
          <w:lang w:val="fr-FR"/>
        </w:rPr>
        <w:t xml:space="preserve"> la </w:t>
      </w:r>
      <w:r w:rsidR="00961511" w:rsidRPr="00010EC3">
        <w:rPr>
          <w:lang w:val="fr-FR"/>
        </w:rPr>
        <w:t>base. On</w:t>
      </w:r>
      <w:r w:rsidRPr="00010EC3">
        <w:rPr>
          <w:lang w:val="fr-FR"/>
        </w:rPr>
        <w:t xml:space="preserve"> a traité tout</w:t>
      </w:r>
      <w:r w:rsidR="005062D5" w:rsidRPr="00010EC3">
        <w:rPr>
          <w:lang w:val="fr-FR"/>
        </w:rPr>
        <w:t xml:space="preserve"> simplement des données sous forme d</w:t>
      </w:r>
      <w:r w:rsidRPr="00010EC3">
        <w:rPr>
          <w:lang w:val="fr-FR"/>
        </w:rPr>
        <w:t xml:space="preserve">e Hash d’une façon </w:t>
      </w:r>
      <w:r w:rsidR="00AC36F4" w:rsidRPr="00010EC3">
        <w:rPr>
          <w:lang w:val="fr-FR"/>
        </w:rPr>
        <w:t xml:space="preserve">purement </w:t>
      </w:r>
      <w:r w:rsidR="005062D5" w:rsidRPr="00010EC3">
        <w:rPr>
          <w:lang w:val="fr-FR"/>
        </w:rPr>
        <w:t>orienté</w:t>
      </w:r>
      <w:r w:rsidR="00AC36F4" w:rsidRPr="00010EC3">
        <w:rPr>
          <w:lang w:val="fr-FR"/>
        </w:rPr>
        <w:t>e</w:t>
      </w:r>
      <w:r w:rsidR="005062D5" w:rsidRPr="00010EC3">
        <w:rPr>
          <w:lang w:val="fr-FR"/>
        </w:rPr>
        <w:t xml:space="preserve"> document qui</w:t>
      </w:r>
      <w:r w:rsidR="00AC36F4" w:rsidRPr="00010EC3">
        <w:rPr>
          <w:lang w:val="fr-FR"/>
        </w:rPr>
        <w:t xml:space="preserve"> </w:t>
      </w:r>
      <w:r w:rsidRPr="00010EC3">
        <w:rPr>
          <w:lang w:val="fr-FR"/>
        </w:rPr>
        <w:t xml:space="preserve">nous a </w:t>
      </w:r>
      <w:r w:rsidR="00961511" w:rsidRPr="00010EC3">
        <w:rPr>
          <w:lang w:val="fr-FR"/>
        </w:rPr>
        <w:t>fourni</w:t>
      </w:r>
      <w:r w:rsidR="005062D5" w:rsidRPr="00010EC3">
        <w:rPr>
          <w:lang w:val="fr-FR"/>
        </w:rPr>
        <w:t xml:space="preserve"> u</w:t>
      </w:r>
      <w:r w:rsidR="004E794D" w:rsidRPr="00010EC3">
        <w:rPr>
          <w:lang w:val="fr-FR"/>
        </w:rPr>
        <w:t>n</w:t>
      </w:r>
      <w:r w:rsidR="005062D5" w:rsidRPr="00010EC3">
        <w:rPr>
          <w:lang w:val="fr-FR"/>
        </w:rPr>
        <w:t xml:space="preserve"> système de </w:t>
      </w:r>
      <w:r w:rsidR="00961511">
        <w:rPr>
          <w:lang w:val="fr-FR"/>
        </w:rPr>
        <w:t>gestion de requête</w:t>
      </w:r>
      <w:r w:rsidR="005062D5" w:rsidRPr="00010EC3">
        <w:rPr>
          <w:lang w:val="fr-FR"/>
        </w:rPr>
        <w:t xml:space="preserve"> </w:t>
      </w:r>
      <w:r w:rsidR="00961511" w:rsidRPr="00010EC3">
        <w:rPr>
          <w:lang w:val="fr-FR"/>
        </w:rPr>
        <w:t>très</w:t>
      </w:r>
      <w:r w:rsidR="005062D5" w:rsidRPr="00010EC3">
        <w:rPr>
          <w:lang w:val="fr-FR"/>
        </w:rPr>
        <w:t xml:space="preserve"> fin et dynamique. </w:t>
      </w:r>
    </w:p>
    <w:p w:rsidR="000232C6" w:rsidRPr="00010EC3" w:rsidRDefault="000232C6" w:rsidP="000232C6">
      <w:pPr>
        <w:pStyle w:val="SIGPLANSubsectionheading"/>
        <w:rPr>
          <w:lang w:val="fr-FR"/>
        </w:rPr>
      </w:pPr>
      <w:r w:rsidRPr="00010EC3">
        <w:rPr>
          <w:lang w:val="fr-FR"/>
        </w:rPr>
        <w:t>Test des Web Services coté Client:</w:t>
      </w:r>
    </w:p>
    <w:p w:rsidR="000232C6" w:rsidRPr="00010EC3" w:rsidRDefault="00BA7030" w:rsidP="00961511">
      <w:pPr>
        <w:pStyle w:val="SIGPLANParagraphSubparagraphheading"/>
        <w:rPr>
          <w:lang w:val="fr-FR"/>
        </w:rPr>
      </w:pPr>
      <w:r w:rsidRPr="00010EC3">
        <w:rPr>
          <w:lang w:val="fr-FR"/>
        </w:rPr>
        <w:t xml:space="preserve">Il existe plusieurs </w:t>
      </w:r>
      <w:r w:rsidR="00961511" w:rsidRPr="00010EC3">
        <w:rPr>
          <w:lang w:val="fr-FR"/>
        </w:rPr>
        <w:t>débuggeur</w:t>
      </w:r>
      <w:r w:rsidR="00FD55B5" w:rsidRPr="00010EC3">
        <w:rPr>
          <w:lang w:val="fr-FR"/>
        </w:rPr>
        <w:t xml:space="preserve"> pour les web service REST</w:t>
      </w:r>
      <w:r w:rsidRPr="00010EC3">
        <w:rPr>
          <w:lang w:val="fr-FR"/>
        </w:rPr>
        <w:t xml:space="preserve"> </w:t>
      </w:r>
      <w:r w:rsidR="00961511" w:rsidRPr="00010EC3">
        <w:rPr>
          <w:lang w:val="fr-FR"/>
        </w:rPr>
        <w:t>tels</w:t>
      </w:r>
      <w:r w:rsidRPr="00010EC3">
        <w:rPr>
          <w:lang w:val="fr-FR"/>
        </w:rPr>
        <w:t xml:space="preserve"> que RestEasy Restlet …</w:t>
      </w:r>
      <w:r w:rsidR="00961511" w:rsidRPr="00010EC3">
        <w:rPr>
          <w:lang w:val="fr-FR"/>
        </w:rPr>
        <w:t>etc.</w:t>
      </w:r>
      <w:r w:rsidRPr="00010EC3">
        <w:rPr>
          <w:lang w:val="fr-FR"/>
        </w:rPr>
        <w:t xml:space="preserve"> dans notre cas </w:t>
      </w:r>
      <w:r w:rsidR="00675966" w:rsidRPr="00010EC3">
        <w:rPr>
          <w:lang w:val="fr-FR"/>
        </w:rPr>
        <w:t xml:space="preserve">on s’est </w:t>
      </w:r>
      <w:r w:rsidR="00961511" w:rsidRPr="00010EC3">
        <w:rPr>
          <w:lang w:val="fr-FR"/>
        </w:rPr>
        <w:t>appui</w:t>
      </w:r>
      <w:r w:rsidR="00675966" w:rsidRPr="00010EC3">
        <w:rPr>
          <w:lang w:val="fr-FR"/>
        </w:rPr>
        <w:t xml:space="preserve"> sur</w:t>
      </w:r>
      <w:r w:rsidR="00961511">
        <w:rPr>
          <w:lang w:val="fr-FR"/>
        </w:rPr>
        <w:t xml:space="preserve"> RESTCLIENT</w:t>
      </w:r>
      <w:r w:rsidRPr="00010EC3">
        <w:rPr>
          <w:lang w:val="fr-FR"/>
        </w:rPr>
        <w:t xml:space="preserve"> pour une </w:t>
      </w:r>
      <w:r w:rsidR="00961511" w:rsidRPr="00010EC3">
        <w:rPr>
          <w:lang w:val="fr-FR"/>
        </w:rPr>
        <w:t>vérification</w:t>
      </w:r>
      <w:r w:rsidRPr="00010EC3">
        <w:rPr>
          <w:lang w:val="fr-FR"/>
        </w:rPr>
        <w:t xml:space="preserve"> plus automatique du bon </w:t>
      </w:r>
      <w:r w:rsidR="00961511" w:rsidRPr="00010EC3">
        <w:rPr>
          <w:lang w:val="fr-FR"/>
        </w:rPr>
        <w:t>fonctionnement</w:t>
      </w:r>
      <w:r w:rsidRPr="00010EC3">
        <w:rPr>
          <w:lang w:val="fr-FR"/>
        </w:rPr>
        <w:t xml:space="preserve"> de la partie cliente.et le but exact étant de pouvoir s’assurer de l’</w:t>
      </w:r>
      <w:r w:rsidR="00961511" w:rsidRPr="00010EC3">
        <w:rPr>
          <w:lang w:val="fr-FR"/>
        </w:rPr>
        <w:t>interaction</w:t>
      </w:r>
      <w:r w:rsidRPr="00010EC3">
        <w:rPr>
          <w:lang w:val="fr-FR"/>
        </w:rPr>
        <w:t xml:space="preserve"> </w:t>
      </w:r>
      <w:r w:rsidR="00675966" w:rsidRPr="00010EC3">
        <w:rPr>
          <w:lang w:val="fr-FR"/>
        </w:rPr>
        <w:t xml:space="preserve">et l’échange des données </w:t>
      </w:r>
      <w:r w:rsidR="00961511" w:rsidRPr="00010EC3">
        <w:rPr>
          <w:lang w:val="fr-FR"/>
        </w:rPr>
        <w:t>client-serveur</w:t>
      </w:r>
      <w:r w:rsidRPr="00010EC3">
        <w:rPr>
          <w:lang w:val="fr-FR"/>
        </w:rPr>
        <w:t xml:space="preserve"> via </w:t>
      </w:r>
      <w:r w:rsidR="00961511" w:rsidRPr="00010EC3">
        <w:rPr>
          <w:lang w:val="fr-FR"/>
        </w:rPr>
        <w:t>les méthodes</w:t>
      </w:r>
      <w:r w:rsidRPr="00010EC3">
        <w:rPr>
          <w:lang w:val="fr-FR"/>
        </w:rPr>
        <w:t xml:space="preserve"> </w:t>
      </w:r>
      <w:r w:rsidR="00961511" w:rsidRPr="00010EC3">
        <w:rPr>
          <w:lang w:val="fr-FR"/>
        </w:rPr>
        <w:t>http</w:t>
      </w:r>
      <w:r w:rsidR="00675966" w:rsidRPr="00010EC3">
        <w:rPr>
          <w:lang w:val="fr-FR"/>
        </w:rPr>
        <w:t>.</w:t>
      </w:r>
      <w:r w:rsidRPr="00010EC3">
        <w:rPr>
          <w:lang w:val="fr-FR"/>
        </w:rPr>
        <w:t xml:space="preserve">   </w:t>
      </w:r>
    </w:p>
    <w:p w:rsidR="000232C6" w:rsidRPr="00010EC3" w:rsidRDefault="000232C6" w:rsidP="000232C6">
      <w:pPr>
        <w:pStyle w:val="SIGPLANSubsectionheading"/>
        <w:rPr>
          <w:lang w:val="fr-FR"/>
        </w:rPr>
      </w:pPr>
      <w:r w:rsidRPr="00010EC3">
        <w:rPr>
          <w:lang w:val="fr-FR"/>
        </w:rPr>
        <w:t>Consommation des Web Services par l’application Android:</w:t>
      </w:r>
    </w:p>
    <w:p w:rsidR="00FD55B5" w:rsidRDefault="00675966" w:rsidP="000232C6">
      <w:pPr>
        <w:pStyle w:val="SIGPLANParagraph1"/>
        <w:rPr>
          <w:lang w:val="fr-FR"/>
        </w:rPr>
      </w:pPr>
      <w:r w:rsidRPr="00010EC3">
        <w:rPr>
          <w:lang w:val="fr-FR"/>
        </w:rPr>
        <w:t xml:space="preserve">Cette partie consiste à garder la logique </w:t>
      </w:r>
      <w:r w:rsidR="00961511" w:rsidRPr="00010EC3">
        <w:rPr>
          <w:lang w:val="fr-FR"/>
        </w:rPr>
        <w:t>métier</w:t>
      </w:r>
      <w:r w:rsidRPr="00010EC3">
        <w:rPr>
          <w:lang w:val="fr-FR"/>
        </w:rPr>
        <w:t xml:space="preserve"> coté serveur et que chaque client mobile Android fasse des appels quand il a besoin d’une </w:t>
      </w:r>
      <w:r w:rsidR="00961511" w:rsidRPr="00010EC3">
        <w:rPr>
          <w:lang w:val="fr-FR"/>
        </w:rPr>
        <w:t>ressource</w:t>
      </w:r>
      <w:r w:rsidRPr="00010EC3">
        <w:rPr>
          <w:lang w:val="fr-FR"/>
        </w:rPr>
        <w:t xml:space="preserve"> spécifique à consommer</w:t>
      </w:r>
      <w:r w:rsidR="00FD55B5" w:rsidRPr="00010EC3">
        <w:rPr>
          <w:lang w:val="fr-FR"/>
        </w:rPr>
        <w:t xml:space="preserve"> ,et c’est à ce </w:t>
      </w:r>
      <w:r w:rsidR="00961511" w:rsidRPr="00010EC3">
        <w:rPr>
          <w:lang w:val="fr-FR"/>
        </w:rPr>
        <w:t>niveau-là</w:t>
      </w:r>
      <w:r w:rsidR="00FD55B5" w:rsidRPr="00010EC3">
        <w:rPr>
          <w:lang w:val="fr-FR"/>
        </w:rPr>
        <w:t xml:space="preserve"> que le web service REST sur lequel on s’est reposé précédemment apparait </w:t>
      </w:r>
      <w:r w:rsidR="00961511" w:rsidRPr="00010EC3">
        <w:rPr>
          <w:lang w:val="fr-FR"/>
        </w:rPr>
        <w:t>vraiment</w:t>
      </w:r>
      <w:r w:rsidR="00BC6ECD" w:rsidRPr="00010EC3">
        <w:rPr>
          <w:lang w:val="fr-FR"/>
        </w:rPr>
        <w:t xml:space="preserve"> </w:t>
      </w:r>
      <w:r w:rsidR="00FD55B5" w:rsidRPr="00010EC3">
        <w:rPr>
          <w:lang w:val="fr-FR"/>
        </w:rPr>
        <w:t xml:space="preserve">comme </w:t>
      </w:r>
      <w:r w:rsidR="00BC6ECD" w:rsidRPr="00010EC3">
        <w:rPr>
          <w:lang w:val="fr-FR"/>
        </w:rPr>
        <w:t>une bonne alternative; pas besoin</w:t>
      </w:r>
      <w:r w:rsidR="00FD55B5" w:rsidRPr="00010EC3">
        <w:rPr>
          <w:lang w:val="fr-FR"/>
        </w:rPr>
        <w:t xml:space="preserve"> d’une </w:t>
      </w:r>
      <w:r w:rsidR="00961511" w:rsidRPr="00010EC3">
        <w:rPr>
          <w:lang w:val="fr-FR"/>
        </w:rPr>
        <w:t>implémentation</w:t>
      </w:r>
      <w:r w:rsidR="00FD55B5" w:rsidRPr="00010EC3">
        <w:rPr>
          <w:lang w:val="fr-FR"/>
        </w:rPr>
        <w:t xml:space="preserve"> par langa</w:t>
      </w:r>
      <w:r w:rsidR="00BC6ECD" w:rsidRPr="00010EC3">
        <w:rPr>
          <w:lang w:val="fr-FR"/>
        </w:rPr>
        <w:t>ge tout</w:t>
      </w:r>
      <w:r w:rsidR="00FD55B5" w:rsidRPr="00010EC3">
        <w:rPr>
          <w:lang w:val="fr-FR"/>
        </w:rPr>
        <w:t xml:space="preserve"> est unifié ,les clients utilise</w:t>
      </w:r>
      <w:r w:rsidR="00BC6ECD" w:rsidRPr="00010EC3">
        <w:rPr>
          <w:lang w:val="fr-FR"/>
        </w:rPr>
        <w:t>nt</w:t>
      </w:r>
      <w:r w:rsidR="00FD55B5" w:rsidRPr="00010EC3">
        <w:rPr>
          <w:lang w:val="fr-FR"/>
        </w:rPr>
        <w:t xml:space="preserve"> le </w:t>
      </w:r>
      <w:r w:rsidR="00961511">
        <w:rPr>
          <w:lang w:val="fr-FR"/>
        </w:rPr>
        <w:t>protocole HTTP</w:t>
      </w:r>
      <w:r w:rsidR="00FD55B5" w:rsidRPr="00010EC3">
        <w:rPr>
          <w:lang w:val="fr-FR"/>
        </w:rPr>
        <w:t xml:space="preserve"> comme protocole de communication et de transfert et </w:t>
      </w:r>
      <w:r w:rsidR="00961511">
        <w:rPr>
          <w:lang w:val="fr-FR"/>
        </w:rPr>
        <w:t>le JSON</w:t>
      </w:r>
      <w:r w:rsidR="00BC6ECD" w:rsidRPr="00010EC3">
        <w:rPr>
          <w:lang w:val="fr-FR"/>
        </w:rPr>
        <w:t xml:space="preserve"> comme format de données pour assurer pour le moment :</w:t>
      </w:r>
    </w:p>
    <w:p w:rsidR="001B38D9" w:rsidRPr="001B38D9" w:rsidRDefault="001B38D9" w:rsidP="001B38D9">
      <w:pPr>
        <w:pStyle w:val="SIGPLANParagraph"/>
        <w:rPr>
          <w:lang w:val="fr-FR"/>
        </w:rPr>
      </w:pPr>
    </w:p>
    <w:p w:rsidR="000232C6" w:rsidRPr="00010EC3" w:rsidRDefault="00BC6ECD" w:rsidP="00BC6ECD">
      <w:pPr>
        <w:pStyle w:val="SIGPLANParagraph1"/>
        <w:numPr>
          <w:ilvl w:val="0"/>
          <w:numId w:val="21"/>
        </w:numPr>
        <w:rPr>
          <w:lang w:val="fr-FR"/>
        </w:rPr>
      </w:pPr>
      <w:r w:rsidRPr="00010EC3">
        <w:rPr>
          <w:lang w:val="fr-FR"/>
        </w:rPr>
        <w:t xml:space="preserve">La </w:t>
      </w:r>
      <w:r w:rsidR="00FD55B5" w:rsidRPr="00010EC3">
        <w:rPr>
          <w:lang w:val="fr-FR"/>
        </w:rPr>
        <w:t xml:space="preserve">gestion </w:t>
      </w:r>
      <w:r w:rsidR="00961511" w:rsidRPr="00010EC3">
        <w:rPr>
          <w:lang w:val="fr-FR"/>
        </w:rPr>
        <w:t>utilisateur (</w:t>
      </w:r>
      <w:r w:rsidR="00FD55B5" w:rsidRPr="00010EC3">
        <w:rPr>
          <w:lang w:val="fr-FR"/>
        </w:rPr>
        <w:t>ajout,</w:t>
      </w:r>
      <w:r w:rsidR="00961511">
        <w:rPr>
          <w:lang w:val="fr-FR"/>
        </w:rPr>
        <w:t xml:space="preserve"> </w:t>
      </w:r>
      <w:r w:rsidR="00961511" w:rsidRPr="00010EC3">
        <w:rPr>
          <w:lang w:val="fr-FR"/>
        </w:rPr>
        <w:t>suppression, modification</w:t>
      </w:r>
      <w:r w:rsidR="00FD55B5" w:rsidRPr="00010EC3">
        <w:rPr>
          <w:lang w:val="fr-FR"/>
        </w:rPr>
        <w:t>…</w:t>
      </w:r>
      <w:r w:rsidR="00961511" w:rsidRPr="00010EC3">
        <w:rPr>
          <w:lang w:val="fr-FR"/>
        </w:rPr>
        <w:t>etc.</w:t>
      </w:r>
      <w:r w:rsidR="00FD55B5" w:rsidRPr="00010EC3">
        <w:rPr>
          <w:lang w:val="fr-FR"/>
        </w:rPr>
        <w:t>)</w:t>
      </w:r>
      <w:r w:rsidR="00961511">
        <w:rPr>
          <w:lang w:val="fr-FR"/>
        </w:rPr>
        <w:t>.</w:t>
      </w:r>
    </w:p>
    <w:p w:rsidR="00961511" w:rsidRPr="001B38D9" w:rsidRDefault="00BC6ECD" w:rsidP="001B38D9">
      <w:pPr>
        <w:pStyle w:val="SIGPLANParagraph"/>
        <w:numPr>
          <w:ilvl w:val="0"/>
          <w:numId w:val="21"/>
        </w:numPr>
        <w:rPr>
          <w:lang w:val="fr-FR"/>
        </w:rPr>
      </w:pPr>
      <w:r w:rsidRPr="00010EC3">
        <w:rPr>
          <w:lang w:val="fr-FR"/>
        </w:rPr>
        <w:t xml:space="preserve">La </w:t>
      </w:r>
      <w:r w:rsidR="00FD55B5" w:rsidRPr="00010EC3">
        <w:rPr>
          <w:lang w:val="fr-FR"/>
        </w:rPr>
        <w:t xml:space="preserve">gestion </w:t>
      </w:r>
      <w:r w:rsidR="00961511" w:rsidRPr="00010EC3">
        <w:rPr>
          <w:lang w:val="fr-FR"/>
        </w:rPr>
        <w:t>objectif (</w:t>
      </w:r>
      <w:r w:rsidR="00FD55B5" w:rsidRPr="00010EC3">
        <w:rPr>
          <w:lang w:val="fr-FR"/>
        </w:rPr>
        <w:t>affichage,</w:t>
      </w:r>
      <w:r w:rsidR="00961511">
        <w:rPr>
          <w:lang w:val="fr-FR"/>
        </w:rPr>
        <w:t xml:space="preserve"> </w:t>
      </w:r>
      <w:r w:rsidR="00FD55B5" w:rsidRPr="00010EC3">
        <w:rPr>
          <w:lang w:val="fr-FR"/>
        </w:rPr>
        <w:t>recherch</w:t>
      </w:r>
      <w:r w:rsidRPr="00010EC3">
        <w:rPr>
          <w:lang w:val="fr-FR"/>
        </w:rPr>
        <w:t>e</w:t>
      </w:r>
      <w:r w:rsidR="00FD55B5" w:rsidRPr="00010EC3">
        <w:rPr>
          <w:lang w:val="fr-FR"/>
        </w:rPr>
        <w:t>…</w:t>
      </w:r>
      <w:r w:rsidR="00961511" w:rsidRPr="00010EC3">
        <w:rPr>
          <w:lang w:val="fr-FR"/>
        </w:rPr>
        <w:t>etc.</w:t>
      </w:r>
      <w:r w:rsidR="00FD55B5" w:rsidRPr="00010EC3">
        <w:rPr>
          <w:lang w:val="fr-FR"/>
        </w:rPr>
        <w:t>)</w:t>
      </w:r>
      <w:r w:rsidR="00961511">
        <w:rPr>
          <w:lang w:val="fr-FR"/>
        </w:rPr>
        <w:t>.</w:t>
      </w:r>
    </w:p>
    <w:p w:rsidR="00A22921" w:rsidRPr="00010EC3" w:rsidRDefault="000232C6" w:rsidP="000232C6">
      <w:pPr>
        <w:pStyle w:val="SIGPLANSectionheading"/>
        <w:rPr>
          <w:lang w:val="fr-FR"/>
        </w:rPr>
      </w:pPr>
      <w:r w:rsidRPr="00010EC3">
        <w:rPr>
          <w:lang w:val="fr-FR"/>
        </w:rPr>
        <w:t>Les déviations par rapport au cahier des charges</w:t>
      </w:r>
    </w:p>
    <w:p w:rsidR="005677EB" w:rsidRPr="00010EC3" w:rsidRDefault="00BC6ECD" w:rsidP="00A22921">
      <w:pPr>
        <w:pStyle w:val="SIGPLANParagraph1"/>
        <w:rPr>
          <w:lang w:val="fr-FR"/>
        </w:rPr>
      </w:pPr>
      <w:r w:rsidRPr="00010EC3">
        <w:rPr>
          <w:lang w:val="fr-FR"/>
        </w:rPr>
        <w:t xml:space="preserve">Le retard de </w:t>
      </w:r>
      <w:r w:rsidR="00961511" w:rsidRPr="00010EC3">
        <w:rPr>
          <w:lang w:val="fr-FR"/>
        </w:rPr>
        <w:t>récupération</w:t>
      </w:r>
      <w:r w:rsidRPr="00010EC3">
        <w:rPr>
          <w:lang w:val="fr-FR"/>
        </w:rPr>
        <w:t xml:space="preserve"> du </w:t>
      </w:r>
      <w:r w:rsidR="00961511" w:rsidRPr="00010EC3">
        <w:rPr>
          <w:lang w:val="fr-FR"/>
        </w:rPr>
        <w:t>matériel</w:t>
      </w:r>
      <w:r w:rsidRPr="00010EC3">
        <w:rPr>
          <w:lang w:val="fr-FR"/>
        </w:rPr>
        <w:t xml:space="preserve"> (une balance connectée WITHINGS,</w:t>
      </w:r>
      <w:r w:rsidR="00961511">
        <w:rPr>
          <w:lang w:val="fr-FR"/>
        </w:rPr>
        <w:t xml:space="preserve"> </w:t>
      </w:r>
      <w:r w:rsidRPr="00010EC3">
        <w:rPr>
          <w:lang w:val="fr-FR"/>
        </w:rPr>
        <w:t>deux montres connectés MOTO360) jusqu’à cette semaine (Semaine 10) présente</w:t>
      </w:r>
      <w:r w:rsidR="005677EB" w:rsidRPr="00010EC3">
        <w:rPr>
          <w:lang w:val="fr-FR"/>
        </w:rPr>
        <w:t>ra</w:t>
      </w:r>
      <w:r w:rsidRPr="00010EC3">
        <w:rPr>
          <w:lang w:val="fr-FR"/>
        </w:rPr>
        <w:t xml:space="preserve"> un vrai souci </w:t>
      </w:r>
      <w:r w:rsidR="005677EB" w:rsidRPr="00010EC3">
        <w:rPr>
          <w:lang w:val="fr-FR"/>
        </w:rPr>
        <w:t xml:space="preserve">par rapport au module de </w:t>
      </w:r>
      <w:r w:rsidR="00961511" w:rsidRPr="00010EC3">
        <w:rPr>
          <w:lang w:val="fr-FR"/>
        </w:rPr>
        <w:t>récolte</w:t>
      </w:r>
      <w:r w:rsidR="005677EB" w:rsidRPr="00010EC3">
        <w:rPr>
          <w:lang w:val="fr-FR"/>
        </w:rPr>
        <w:t xml:space="preserve"> de données issue des </w:t>
      </w:r>
      <w:r w:rsidR="00961511" w:rsidRPr="00010EC3">
        <w:rPr>
          <w:lang w:val="fr-FR"/>
        </w:rPr>
        <w:t>différents</w:t>
      </w:r>
      <w:r w:rsidR="005677EB" w:rsidRPr="00010EC3">
        <w:rPr>
          <w:lang w:val="fr-FR"/>
        </w:rPr>
        <w:t xml:space="preserve"> capteurs si ça va tarder trois semaines au plus tard.</w:t>
      </w:r>
    </w:p>
    <w:p w:rsidR="005677EB" w:rsidRPr="00010EC3" w:rsidRDefault="005677EB" w:rsidP="00FA540B">
      <w:pPr>
        <w:pStyle w:val="SIGPLANParagraph1"/>
        <w:rPr>
          <w:lang w:val="fr-FR"/>
        </w:rPr>
      </w:pPr>
      <w:r w:rsidRPr="00010EC3">
        <w:rPr>
          <w:lang w:val="fr-FR"/>
        </w:rPr>
        <w:t xml:space="preserve">     Mais pour le moment et comme on a prévu ce genre de complication et de difficultés lors de la gestion des </w:t>
      </w:r>
      <w:r w:rsidR="00961511" w:rsidRPr="00010EC3">
        <w:rPr>
          <w:lang w:val="fr-FR"/>
        </w:rPr>
        <w:t>risques</w:t>
      </w:r>
      <w:r w:rsidRPr="00010EC3">
        <w:rPr>
          <w:lang w:val="fr-FR"/>
        </w:rPr>
        <w:t xml:space="preserve"> de notre projet on a </w:t>
      </w:r>
      <w:r w:rsidR="00961511" w:rsidRPr="00010EC3">
        <w:rPr>
          <w:lang w:val="fr-FR"/>
        </w:rPr>
        <w:t>essayé</w:t>
      </w:r>
      <w:r w:rsidRPr="00010EC3">
        <w:rPr>
          <w:lang w:val="fr-FR"/>
        </w:rPr>
        <w:t xml:space="preserve"> d’anticiper sur les </w:t>
      </w:r>
      <w:r w:rsidR="00961511" w:rsidRPr="00010EC3">
        <w:rPr>
          <w:lang w:val="fr-FR"/>
        </w:rPr>
        <w:t>tâche</w:t>
      </w:r>
      <w:r w:rsidR="00961511">
        <w:rPr>
          <w:lang w:val="fr-FR"/>
        </w:rPr>
        <w:t>s</w:t>
      </w:r>
      <w:r w:rsidRPr="00010EC3">
        <w:rPr>
          <w:lang w:val="fr-FR"/>
        </w:rPr>
        <w:t xml:space="preserve"> à venir et d’assurer l’équilibre tout en avançant au niveau de l’implémentation de la partie </w:t>
      </w:r>
      <w:r w:rsidR="00FA540B" w:rsidRPr="00010EC3">
        <w:rPr>
          <w:lang w:val="fr-FR"/>
        </w:rPr>
        <w:t xml:space="preserve">applicative cliente et serveur de </w:t>
      </w:r>
      <w:r w:rsidR="00961511" w:rsidRPr="00010EC3">
        <w:rPr>
          <w:lang w:val="fr-FR"/>
        </w:rPr>
        <w:t>définition</w:t>
      </w:r>
      <w:r w:rsidR="00FA540B" w:rsidRPr="00010EC3">
        <w:rPr>
          <w:lang w:val="fr-FR"/>
        </w:rPr>
        <w:t xml:space="preserve"> des règles pour remédier au retard par rapport à la </w:t>
      </w:r>
      <w:r w:rsidR="00961511" w:rsidRPr="00010EC3">
        <w:rPr>
          <w:lang w:val="fr-FR"/>
        </w:rPr>
        <w:t>tâche</w:t>
      </w:r>
      <w:r w:rsidR="00FA540B" w:rsidRPr="00010EC3">
        <w:rPr>
          <w:lang w:val="fr-FR"/>
        </w:rPr>
        <w:t xml:space="preserve"> d’i</w:t>
      </w:r>
      <w:r w:rsidRPr="00010EC3">
        <w:rPr>
          <w:lang w:val="fr-FR"/>
        </w:rPr>
        <w:t>mplémentation</w:t>
      </w:r>
      <w:r w:rsidR="00FA540B" w:rsidRPr="00010EC3">
        <w:rPr>
          <w:lang w:val="fr-FR"/>
        </w:rPr>
        <w:t xml:space="preserve"> du module collecte des données prévu pour ce Jalon.</w:t>
      </w:r>
    </w:p>
    <w:p w:rsidR="00AE0F62" w:rsidRPr="00010EC3" w:rsidRDefault="00AE0F62" w:rsidP="005A5B94">
      <w:pPr>
        <w:pStyle w:val="SIGPLANParagraph1"/>
        <w:rPr>
          <w:lang w:val="fr-FR"/>
        </w:rPr>
      </w:pPr>
    </w:p>
    <w:p w:rsidR="00AE0F62" w:rsidRPr="00010EC3" w:rsidRDefault="00AE0F62" w:rsidP="00AE0F62">
      <w:pPr>
        <w:pStyle w:val="SIGPLANSectionheading"/>
        <w:numPr>
          <w:ilvl w:val="0"/>
          <w:numId w:val="2"/>
        </w:numPr>
        <w:rPr>
          <w:lang w:val="fr-FR"/>
        </w:rPr>
      </w:pPr>
      <w:r w:rsidRPr="00010EC3">
        <w:rPr>
          <w:rFonts w:ascii="Arial" w:hAnsi="Arial" w:cs="Arial"/>
          <w:color w:val="222222"/>
          <w:sz w:val="20"/>
          <w:shd w:val="clear" w:color="auto" w:fill="FFFFFF"/>
          <w:lang w:val="fr-FR"/>
        </w:rPr>
        <w:lastRenderedPageBreak/>
        <w:t>Le budget</w:t>
      </w:r>
    </w:p>
    <w:p w:rsidR="00AE0F62" w:rsidRPr="00010EC3" w:rsidRDefault="001B38D9" w:rsidP="00AE0F62">
      <w:pPr>
        <w:pStyle w:val="SIGPLANParagraph1"/>
        <w:rPr>
          <w:lang w:val="fr-FR"/>
        </w:rPr>
      </w:pPr>
      <w:r w:rsidRPr="00010EC3">
        <w:rPr>
          <w:lang w:val="fr-FR"/>
        </w:rPr>
        <w:t>Ci-dessous</w:t>
      </w:r>
      <w:r w:rsidR="00FA540B" w:rsidRPr="00010EC3">
        <w:rPr>
          <w:lang w:val="fr-FR"/>
        </w:rPr>
        <w:t xml:space="preserve"> est la </w:t>
      </w:r>
      <w:r w:rsidRPr="00010EC3">
        <w:rPr>
          <w:lang w:val="fr-FR"/>
        </w:rPr>
        <w:t>répartition</w:t>
      </w:r>
      <w:r w:rsidR="00FA540B" w:rsidRPr="00010EC3">
        <w:rPr>
          <w:lang w:val="fr-FR"/>
        </w:rPr>
        <w:t xml:space="preserve"> globale du budget horaire pour chaque </w:t>
      </w:r>
      <w:r w:rsidRPr="00010EC3">
        <w:rPr>
          <w:lang w:val="fr-FR"/>
        </w:rPr>
        <w:t>membre</w:t>
      </w:r>
      <w:r w:rsidR="00FA540B" w:rsidRPr="00010EC3">
        <w:rPr>
          <w:lang w:val="fr-FR"/>
        </w:rPr>
        <w:t xml:space="preserve"> de l’équipe qui concerne </w:t>
      </w:r>
      <w:r w:rsidR="00DC1B2E" w:rsidRPr="00010EC3">
        <w:rPr>
          <w:lang w:val="fr-FR"/>
        </w:rPr>
        <w:t xml:space="preserve">les taches réalisées dans </w:t>
      </w:r>
      <w:r w:rsidR="00FA540B" w:rsidRPr="00010EC3">
        <w:rPr>
          <w:lang w:val="fr-FR"/>
        </w:rPr>
        <w:t xml:space="preserve">ce </w:t>
      </w:r>
      <w:r w:rsidRPr="00010EC3">
        <w:rPr>
          <w:lang w:val="fr-FR"/>
        </w:rPr>
        <w:t>Jalon, à</w:t>
      </w:r>
      <w:r w:rsidR="00DC1B2E" w:rsidRPr="00010EC3">
        <w:rPr>
          <w:lang w:val="fr-FR"/>
        </w:rPr>
        <w:t xml:space="preserve"> l’exception de la première </w:t>
      </w:r>
      <w:r w:rsidRPr="00010EC3">
        <w:rPr>
          <w:lang w:val="fr-FR"/>
        </w:rPr>
        <w:t>tâche</w:t>
      </w:r>
      <w:r w:rsidR="00DC1B2E" w:rsidRPr="00010EC3">
        <w:rPr>
          <w:lang w:val="fr-FR"/>
        </w:rPr>
        <w:t xml:space="preserve"> dont on a </w:t>
      </w:r>
      <w:r w:rsidRPr="00010EC3">
        <w:rPr>
          <w:lang w:val="fr-FR"/>
        </w:rPr>
        <w:t>déjà</w:t>
      </w:r>
      <w:r w:rsidR="00DC1B2E" w:rsidRPr="00010EC3">
        <w:rPr>
          <w:lang w:val="fr-FR"/>
        </w:rPr>
        <w:t xml:space="preserve"> parlé dans la partie des </w:t>
      </w:r>
      <w:r w:rsidRPr="00010EC3">
        <w:rPr>
          <w:lang w:val="fr-FR"/>
        </w:rPr>
        <w:t>déviations</w:t>
      </w:r>
      <w:r w:rsidR="00DC1B2E" w:rsidRPr="00010EC3">
        <w:rPr>
          <w:lang w:val="fr-FR"/>
        </w:rPr>
        <w:t xml:space="preserve"> par rapport au Dow.</w:t>
      </w:r>
    </w:p>
    <w:p w:rsidR="00E034B4" w:rsidRPr="00010EC3" w:rsidRDefault="007D6C9E" w:rsidP="00E034B4">
      <w:pPr>
        <w:pStyle w:val="SIGPLANParagraph"/>
        <w:ind w:firstLine="0"/>
        <w:rPr>
          <w:lang w:val="fr-FR"/>
        </w:rPr>
      </w:pPr>
      <w:r w:rsidRPr="00010EC3">
        <w:rPr>
          <w:lang w:val="fr-FR" w:eastAsia="fr-FR"/>
        </w:rPr>
        <mc:AlternateContent>
          <mc:Choice Requires="wps">
            <w:drawing>
              <wp:anchor distT="254000" distB="254000" distL="114300" distR="114300" simplePos="0" relativeHeight="251658240" behindDoc="0" locked="0" layoutInCell="1" allowOverlap="1">
                <wp:simplePos x="0" y="0"/>
                <wp:positionH relativeFrom="column">
                  <wp:align>left</wp:align>
                </wp:positionH>
                <wp:positionV relativeFrom="margin">
                  <wp:align>bottom</wp:align>
                </wp:positionV>
                <wp:extent cx="635" cy="0"/>
                <wp:effectExtent l="0" t="0" r="0" b="3175"/>
                <wp:wrapTopAndBottom/>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4B4" w:rsidRPr="002A512E" w:rsidRDefault="00E034B4" w:rsidP="00E034B4">
                            <w:pPr>
                              <w:pStyle w:val="SIGPLANBasic"/>
                              <w:spacing w:line="240" w:lineRule="auto"/>
                              <w:rPr>
                                <w:vanish/>
                                <w:sz w:val="2"/>
                                <w:szCs w:val="2"/>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05pt;height:0;z-index:251658240;visibility:visible;mso-wrap-style:none;mso-width-percent:0;mso-height-percent:0;mso-wrap-distance-left:9pt;mso-wrap-distance-top:20pt;mso-wrap-distance-right:9pt;mso-wrap-distance-bottom:20pt;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" stroked="f">
                <v:textbox style="mso-fit-shape-to-text:t" inset="0,0,0,0">
                  <w:txbxContent>
                    <w:p w:rsidR="00E034B4" w:rsidRPr="002A512E" w:rsidRDefault="00E034B4" w:rsidP="00E034B4">
                      <w:pPr>
                        <w:pStyle w:val="SIGPLANBasic"/>
                        <w:spacing w:line="240" w:lineRule="auto"/>
                        <w:rPr>
                          <w:vanish/>
                          <w:sz w:val="2"/>
                          <w:szCs w:val="2"/>
                        </w:rPr>
                      </w:pPr>
                    </w:p>
                  </w:txbxContent>
                </v:textbox>
                <w10:wrap type="topAndBottom" anchory="margin"/>
              </v:shape>
            </w:pict>
          </mc:Fallback>
        </mc:AlternateContent>
      </w:r>
    </w:p>
    <w:p w:rsidR="00AE0F62" w:rsidRPr="00010EC3" w:rsidRDefault="00E034B4" w:rsidP="00E034B4">
      <w:pPr>
        <w:pStyle w:val="SIGPLANTablecaption"/>
        <w:jc w:val="center"/>
        <w:rPr>
          <w:lang w:val="fr-FR"/>
        </w:rPr>
      </w:pPr>
      <w:bookmarkStart w:id="0" w:name="_Ref197225642"/>
      <w:r w:rsidRPr="00010EC3">
        <w:rPr>
          <w:b/>
          <w:lang w:val="fr-FR"/>
        </w:rPr>
        <w:t xml:space="preserve">Table </w:t>
      </w:r>
      <w:r w:rsidRPr="00010EC3">
        <w:rPr>
          <w:b/>
          <w:lang w:val="fr-FR"/>
        </w:rPr>
        <w:fldChar w:fldCharType="begin"/>
      </w:r>
      <w:r w:rsidRPr="00010EC3">
        <w:rPr>
          <w:b/>
          <w:lang w:val="fr-FR"/>
        </w:rPr>
        <w:instrText xml:space="preserve"> SEQ SIGPLAN_Table \* ARABIC </w:instrText>
      </w:r>
      <w:r w:rsidRPr="00010EC3">
        <w:rPr>
          <w:b/>
          <w:lang w:val="fr-FR"/>
        </w:rPr>
        <w:fldChar w:fldCharType="separate"/>
      </w:r>
      <w:r w:rsidRPr="00010EC3">
        <w:rPr>
          <w:b/>
          <w:lang w:val="fr-FR"/>
        </w:rPr>
        <w:t>1</w:t>
      </w:r>
      <w:r w:rsidRPr="00010EC3">
        <w:rPr>
          <w:b/>
          <w:lang w:val="fr-FR"/>
        </w:rPr>
        <w:fldChar w:fldCharType="end"/>
      </w:r>
      <w:bookmarkEnd w:id="0"/>
      <w:r w:rsidRPr="00010EC3">
        <w:rPr>
          <w:b/>
          <w:lang w:val="fr-FR"/>
        </w:rPr>
        <w:t>.</w:t>
      </w:r>
      <w:r w:rsidRPr="00010EC3">
        <w:rPr>
          <w:lang w:val="fr-FR"/>
        </w:rPr>
        <w:t> </w:t>
      </w:r>
      <w:r w:rsidRPr="00010EC3">
        <w:rPr>
          <w:lang w:val="fr-FR"/>
        </w:rPr>
        <w:t xml:space="preserve">Répartition du budget par </w:t>
      </w:r>
      <w:r w:rsidR="001B38D9" w:rsidRPr="00010EC3">
        <w:rPr>
          <w:lang w:val="fr-FR"/>
        </w:rPr>
        <w:t>membre</w:t>
      </w:r>
      <w:r w:rsidRPr="00010EC3">
        <w:rPr>
          <w:lang w:val="fr-FR"/>
        </w:rP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1276"/>
        <w:gridCol w:w="644"/>
        <w:gridCol w:w="960"/>
        <w:gridCol w:w="960"/>
        <w:gridCol w:w="960"/>
      </w:tblGrid>
      <w:tr w:rsidR="00FA540B" w:rsidRPr="00010EC3" w:rsidTr="000352B3">
        <w:tc>
          <w:tcPr>
            <w:tcW w:w="1329" w:type="pct"/>
            <w:tcBorders>
              <w:top w:val="double" w:sz="4" w:space="0" w:color="auto"/>
              <w:bottom w:val="single" w:sz="4" w:space="0" w:color="auto"/>
            </w:tcBorders>
            <w:tcMar>
              <w:left w:w="0" w:type="dxa"/>
              <w:right w:w="80" w:type="dxa"/>
            </w:tcMar>
          </w:tcPr>
          <w:p w:rsidR="00FA540B" w:rsidRPr="00010EC3" w:rsidRDefault="00FA540B" w:rsidP="00277981">
            <w:pPr>
              <w:pStyle w:val="SIGPLANTablecaption"/>
              <w:rPr>
                <w:lang w:val="fr-FR"/>
              </w:rPr>
            </w:pPr>
          </w:p>
        </w:tc>
        <w:tc>
          <w:tcPr>
            <w:tcW w:w="671"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Amal</w:t>
            </w:r>
          </w:p>
        </w:tc>
        <w:tc>
          <w:tcPr>
            <w:tcW w:w="1000"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Dalel</w:t>
            </w:r>
          </w:p>
        </w:tc>
        <w:tc>
          <w:tcPr>
            <w:tcW w:w="1000" w:type="pct"/>
            <w:tcBorders>
              <w:top w:val="double" w:sz="4" w:space="0" w:color="auto"/>
              <w:bottom w:val="single" w:sz="4" w:space="0" w:color="auto"/>
            </w:tcBorders>
          </w:tcPr>
          <w:p w:rsidR="00FA540B" w:rsidRPr="00010EC3" w:rsidRDefault="00FA540B" w:rsidP="00277981">
            <w:pPr>
              <w:pStyle w:val="SIGPLANTablecaption"/>
              <w:rPr>
                <w:lang w:val="fr-FR"/>
              </w:rPr>
            </w:pPr>
            <w:r w:rsidRPr="00010EC3">
              <w:rPr>
                <w:lang w:val="fr-FR"/>
              </w:rPr>
              <w:t>Haykel</w:t>
            </w:r>
          </w:p>
        </w:tc>
        <w:tc>
          <w:tcPr>
            <w:tcW w:w="1000" w:type="pct"/>
            <w:tcBorders>
              <w:top w:val="double" w:sz="4" w:space="0" w:color="auto"/>
              <w:bottom w:val="single" w:sz="4" w:space="0" w:color="auto"/>
            </w:tcBorders>
            <w:tcMar>
              <w:left w:w="80" w:type="dxa"/>
              <w:right w:w="0" w:type="dxa"/>
            </w:tcMar>
          </w:tcPr>
          <w:p w:rsidR="00FA540B" w:rsidRPr="00010EC3" w:rsidRDefault="00FA540B" w:rsidP="00277981">
            <w:pPr>
              <w:pStyle w:val="SIGPLANTablecaption"/>
              <w:rPr>
                <w:lang w:val="fr-FR"/>
              </w:rPr>
            </w:pPr>
            <w:r w:rsidRPr="00010EC3">
              <w:rPr>
                <w:lang w:val="fr-FR"/>
              </w:rPr>
              <w:t>Skander</w:t>
            </w:r>
          </w:p>
        </w:tc>
      </w:tr>
      <w:tr w:rsidR="00FA540B" w:rsidRPr="00010EC3" w:rsidTr="000352B3">
        <w:tc>
          <w:tcPr>
            <w:tcW w:w="1329" w:type="pct"/>
            <w:tcBorders>
              <w:top w:val="single" w:sz="4" w:space="0" w:color="auto"/>
              <w:bottom w:val="single" w:sz="4" w:space="0" w:color="auto"/>
            </w:tcBorders>
            <w:tcMar>
              <w:left w:w="0" w:type="dxa"/>
              <w:right w:w="80" w:type="dxa"/>
            </w:tcMar>
          </w:tcPr>
          <w:p w:rsidR="00FA540B" w:rsidRPr="00010EC3" w:rsidRDefault="00FA540B" w:rsidP="00277981">
            <w:pPr>
              <w:pStyle w:val="SIGPLANTablecaption"/>
              <w:rPr>
                <w:lang w:val="fr-FR"/>
              </w:rPr>
            </w:pPr>
            <w:r w:rsidRPr="00010EC3">
              <w:rPr>
                <w:lang w:val="fr-FR"/>
              </w:rPr>
              <w:t>Développement de l’appli</w:t>
            </w:r>
            <w:r w:rsidR="001B38D9">
              <w:rPr>
                <w:lang w:val="fr-FR"/>
              </w:rPr>
              <w:t>cation cliente mobile de récupé</w:t>
            </w:r>
            <w:r w:rsidRPr="00010EC3">
              <w:rPr>
                <w:lang w:val="fr-FR"/>
              </w:rPr>
              <w:t>ration des données.</w:t>
            </w:r>
          </w:p>
        </w:tc>
        <w:tc>
          <w:tcPr>
            <w:tcW w:w="671"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1000"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1000"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0</w:t>
            </w:r>
            <w:r w:rsidR="00E034B4" w:rsidRPr="00010EC3">
              <w:rPr>
                <w:lang w:val="fr-FR"/>
              </w:rPr>
              <w:t>h</w:t>
            </w:r>
          </w:p>
        </w:tc>
        <w:tc>
          <w:tcPr>
            <w:tcW w:w="1000" w:type="pct"/>
            <w:tcBorders>
              <w:top w:val="single" w:sz="4" w:space="0" w:color="auto"/>
              <w:bottom w:val="single" w:sz="4" w:space="0" w:color="auto"/>
            </w:tcBorders>
            <w:tcMar>
              <w:left w:w="80" w:type="dxa"/>
              <w:right w:w="0" w:type="dxa"/>
            </w:tcMar>
          </w:tcPr>
          <w:p w:rsidR="00FA540B" w:rsidRPr="00010EC3" w:rsidRDefault="00DB2AD6" w:rsidP="00277981">
            <w:pPr>
              <w:pStyle w:val="SIGPLANTablecaption"/>
              <w:rPr>
                <w:lang w:val="fr-FR"/>
              </w:rPr>
            </w:pPr>
            <w:r w:rsidRPr="00010EC3">
              <w:rPr>
                <w:lang w:val="fr-FR"/>
              </w:rPr>
              <w:t>0</w:t>
            </w:r>
            <w:r w:rsidR="00E034B4" w:rsidRPr="00010EC3">
              <w:rPr>
                <w:lang w:val="fr-FR"/>
              </w:rPr>
              <w:t>h</w:t>
            </w:r>
          </w:p>
        </w:tc>
      </w:tr>
      <w:tr w:rsidR="00FA540B" w:rsidRPr="00010EC3" w:rsidTr="000352B3">
        <w:tc>
          <w:tcPr>
            <w:tcW w:w="1329"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Exposition des Web Services coté Serveur</w:t>
            </w:r>
          </w:p>
        </w:tc>
        <w:tc>
          <w:tcPr>
            <w:tcW w:w="671"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10h</w:t>
            </w:r>
          </w:p>
        </w:tc>
        <w:tc>
          <w:tcPr>
            <w:tcW w:w="1000" w:type="pct"/>
            <w:tcBorders>
              <w:top w:val="single" w:sz="4" w:space="0" w:color="auto"/>
              <w:bottom w:val="single" w:sz="4" w:space="0" w:color="auto"/>
            </w:tcBorders>
          </w:tcPr>
          <w:p w:rsidR="00FA540B" w:rsidRPr="00010EC3" w:rsidRDefault="00E034B4"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Pr>
          <w:p w:rsidR="00FA540B" w:rsidRPr="00010EC3" w:rsidRDefault="00DB2AD6"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Mar>
              <w:left w:w="80" w:type="dxa"/>
              <w:right w:w="0" w:type="dxa"/>
            </w:tcMar>
          </w:tcPr>
          <w:p w:rsidR="00FA540B" w:rsidRPr="00010EC3" w:rsidRDefault="007D6C9E" w:rsidP="00277981">
            <w:pPr>
              <w:pStyle w:val="SIGPLANTablecaption"/>
              <w:rPr>
                <w:lang w:val="fr-FR"/>
              </w:rPr>
            </w:pPr>
            <w:r w:rsidRPr="00010EC3">
              <w:rPr>
                <w:lang w:val="fr-FR"/>
              </w:rPr>
              <w:t>10h</w:t>
            </w:r>
          </w:p>
        </w:tc>
      </w:tr>
      <w:tr w:rsidR="00E034B4" w:rsidRPr="00010EC3" w:rsidTr="000352B3">
        <w:tc>
          <w:tcPr>
            <w:tcW w:w="1329" w:type="pct"/>
            <w:tcBorders>
              <w:top w:val="single" w:sz="4" w:space="0" w:color="auto"/>
              <w:bottom w:val="single" w:sz="4" w:space="0" w:color="auto"/>
            </w:tcBorders>
            <w:tcMar>
              <w:left w:w="0" w:type="dxa"/>
              <w:right w:w="80" w:type="dxa"/>
            </w:tcMar>
          </w:tcPr>
          <w:p w:rsidR="00E034B4" w:rsidRPr="00010EC3" w:rsidRDefault="00E034B4" w:rsidP="00277981">
            <w:pPr>
              <w:pStyle w:val="SIGPLANTablecaption"/>
              <w:rPr>
                <w:lang w:val="fr-FR"/>
              </w:rPr>
            </w:pPr>
            <w:r w:rsidRPr="00010EC3">
              <w:rPr>
                <w:lang w:val="fr-FR"/>
              </w:rPr>
              <w:t>Test des Web Services coté Client</w:t>
            </w:r>
          </w:p>
        </w:tc>
        <w:tc>
          <w:tcPr>
            <w:tcW w:w="671"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6h</w:t>
            </w:r>
          </w:p>
        </w:tc>
        <w:tc>
          <w:tcPr>
            <w:tcW w:w="1000"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w:t>
            </w:r>
            <w:r w:rsidR="00E034B4" w:rsidRPr="00010EC3">
              <w:rPr>
                <w:lang w:val="fr-FR"/>
              </w:rPr>
              <w:t>h</w:t>
            </w:r>
          </w:p>
        </w:tc>
        <w:tc>
          <w:tcPr>
            <w:tcW w:w="1000"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w:t>
            </w:r>
            <w:r w:rsidR="00E034B4" w:rsidRPr="00010EC3">
              <w:rPr>
                <w:lang w:val="fr-FR"/>
              </w:rPr>
              <w:t>h</w:t>
            </w:r>
          </w:p>
        </w:tc>
        <w:tc>
          <w:tcPr>
            <w:tcW w:w="1000" w:type="pct"/>
            <w:tcBorders>
              <w:top w:val="single" w:sz="4" w:space="0" w:color="auto"/>
              <w:bottom w:val="single" w:sz="4" w:space="0" w:color="auto"/>
            </w:tcBorders>
            <w:tcMar>
              <w:left w:w="80" w:type="dxa"/>
              <w:right w:w="0" w:type="dxa"/>
            </w:tcMar>
          </w:tcPr>
          <w:p w:rsidR="00E034B4" w:rsidRPr="00010EC3" w:rsidRDefault="007D6C9E" w:rsidP="00277981">
            <w:pPr>
              <w:pStyle w:val="SIGPLANTablecaption"/>
              <w:rPr>
                <w:lang w:val="fr-FR"/>
              </w:rPr>
            </w:pPr>
            <w:r w:rsidRPr="00010EC3">
              <w:rPr>
                <w:lang w:val="fr-FR"/>
              </w:rPr>
              <w:t>8h</w:t>
            </w:r>
          </w:p>
        </w:tc>
      </w:tr>
      <w:tr w:rsidR="00FA540B" w:rsidRPr="00010EC3" w:rsidTr="000352B3">
        <w:tc>
          <w:tcPr>
            <w:tcW w:w="1329"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Consommation des Web Services par l’application Android</w:t>
            </w:r>
          </w:p>
        </w:tc>
        <w:tc>
          <w:tcPr>
            <w:tcW w:w="671"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15h</w:t>
            </w:r>
          </w:p>
        </w:tc>
        <w:tc>
          <w:tcPr>
            <w:tcW w:w="1000"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25h</w:t>
            </w:r>
          </w:p>
        </w:tc>
        <w:tc>
          <w:tcPr>
            <w:tcW w:w="1000" w:type="pct"/>
            <w:tcBorders>
              <w:top w:val="single" w:sz="4" w:space="0" w:color="auto"/>
              <w:bottom w:val="single" w:sz="4" w:space="0" w:color="auto"/>
            </w:tcBorders>
            <w:tcMar>
              <w:left w:w="80" w:type="dxa"/>
              <w:right w:w="0" w:type="dxa"/>
            </w:tcMar>
          </w:tcPr>
          <w:p w:rsidR="00FA540B" w:rsidRPr="00010EC3" w:rsidRDefault="007D6C9E" w:rsidP="00DB2AD6">
            <w:pPr>
              <w:pStyle w:val="SIGPLANTablecaption"/>
              <w:rPr>
                <w:lang w:val="fr-FR"/>
              </w:rPr>
            </w:pPr>
            <w:r w:rsidRPr="00010EC3">
              <w:rPr>
                <w:lang w:val="fr-FR"/>
              </w:rPr>
              <w:t>15h</w:t>
            </w:r>
          </w:p>
        </w:tc>
      </w:tr>
      <w:tr w:rsidR="00E034B4" w:rsidRPr="00010EC3" w:rsidTr="000352B3">
        <w:tc>
          <w:tcPr>
            <w:tcW w:w="1329" w:type="pct"/>
            <w:tcBorders>
              <w:top w:val="single" w:sz="4" w:space="0" w:color="auto"/>
              <w:bottom w:val="single" w:sz="4" w:space="0" w:color="auto"/>
            </w:tcBorders>
            <w:tcMar>
              <w:left w:w="0" w:type="dxa"/>
              <w:right w:w="80" w:type="dxa"/>
            </w:tcMar>
          </w:tcPr>
          <w:p w:rsidR="00E034B4" w:rsidRPr="00010EC3" w:rsidRDefault="00E034B4" w:rsidP="00277981">
            <w:pPr>
              <w:pStyle w:val="SIGPLANTablecaption"/>
              <w:rPr>
                <w:lang w:val="fr-FR"/>
              </w:rPr>
            </w:pPr>
            <w:r w:rsidRPr="00010EC3">
              <w:rPr>
                <w:lang w:val="fr-FR"/>
              </w:rPr>
              <w:t>Développement des applications clientes et serveur de définition des règles.</w:t>
            </w:r>
          </w:p>
        </w:tc>
        <w:tc>
          <w:tcPr>
            <w:tcW w:w="671"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20h</w:t>
            </w:r>
          </w:p>
        </w:tc>
        <w:tc>
          <w:tcPr>
            <w:tcW w:w="1000"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15h</w:t>
            </w:r>
          </w:p>
        </w:tc>
        <w:tc>
          <w:tcPr>
            <w:tcW w:w="1000" w:type="pct"/>
            <w:tcBorders>
              <w:top w:val="single" w:sz="4" w:space="0" w:color="auto"/>
              <w:bottom w:val="single" w:sz="4" w:space="0" w:color="auto"/>
            </w:tcBorders>
          </w:tcPr>
          <w:p w:rsidR="00E034B4" w:rsidRPr="00010EC3" w:rsidRDefault="007D6C9E" w:rsidP="00277981">
            <w:pPr>
              <w:pStyle w:val="SIGPLANTablecaption"/>
              <w:rPr>
                <w:lang w:val="fr-FR"/>
              </w:rPr>
            </w:pPr>
            <w:r w:rsidRPr="00010EC3">
              <w:rPr>
                <w:lang w:val="fr-FR"/>
              </w:rPr>
              <w:t>15h</w:t>
            </w:r>
          </w:p>
        </w:tc>
        <w:tc>
          <w:tcPr>
            <w:tcW w:w="1000" w:type="pct"/>
            <w:tcBorders>
              <w:top w:val="single" w:sz="4" w:space="0" w:color="auto"/>
              <w:bottom w:val="single" w:sz="4" w:space="0" w:color="auto"/>
            </w:tcBorders>
            <w:tcMar>
              <w:left w:w="80" w:type="dxa"/>
              <w:right w:w="0" w:type="dxa"/>
            </w:tcMar>
          </w:tcPr>
          <w:p w:rsidR="00E034B4" w:rsidRPr="00010EC3" w:rsidRDefault="00DB2AD6" w:rsidP="00277981">
            <w:pPr>
              <w:pStyle w:val="SIGPLANTablecaption"/>
              <w:rPr>
                <w:lang w:val="fr-FR"/>
              </w:rPr>
            </w:pPr>
            <w:r w:rsidRPr="00010EC3">
              <w:rPr>
                <w:lang w:val="fr-FR"/>
              </w:rPr>
              <w:t>20h</w:t>
            </w:r>
          </w:p>
        </w:tc>
      </w:tr>
      <w:tr w:rsidR="00FA540B" w:rsidRPr="00010EC3" w:rsidTr="000352B3">
        <w:tc>
          <w:tcPr>
            <w:tcW w:w="1329" w:type="pct"/>
            <w:tcBorders>
              <w:top w:val="single" w:sz="4" w:space="0" w:color="auto"/>
              <w:bottom w:val="single" w:sz="4" w:space="0" w:color="auto"/>
            </w:tcBorders>
            <w:tcMar>
              <w:left w:w="0" w:type="dxa"/>
              <w:right w:w="80" w:type="dxa"/>
            </w:tcMar>
          </w:tcPr>
          <w:p w:rsidR="00FA540B" w:rsidRPr="00010EC3" w:rsidRDefault="00E034B4" w:rsidP="00277981">
            <w:pPr>
              <w:pStyle w:val="SIGPLANTablecaption"/>
              <w:rPr>
                <w:lang w:val="fr-FR"/>
              </w:rPr>
            </w:pPr>
            <w:r w:rsidRPr="00010EC3">
              <w:rPr>
                <w:lang w:val="fr-FR"/>
              </w:rPr>
              <w:t>Management</w:t>
            </w:r>
          </w:p>
        </w:tc>
        <w:tc>
          <w:tcPr>
            <w:tcW w:w="671"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9h</w:t>
            </w:r>
          </w:p>
        </w:tc>
        <w:tc>
          <w:tcPr>
            <w:tcW w:w="1000"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5h</w:t>
            </w:r>
          </w:p>
        </w:tc>
        <w:tc>
          <w:tcPr>
            <w:tcW w:w="1000" w:type="pct"/>
            <w:tcBorders>
              <w:top w:val="single" w:sz="4" w:space="0" w:color="auto"/>
              <w:bottom w:val="single" w:sz="4" w:space="0" w:color="auto"/>
            </w:tcBorders>
          </w:tcPr>
          <w:p w:rsidR="00FA540B" w:rsidRPr="00010EC3" w:rsidRDefault="007D6C9E" w:rsidP="00277981">
            <w:pPr>
              <w:pStyle w:val="SIGPLANTablecaption"/>
              <w:rPr>
                <w:lang w:val="fr-FR"/>
              </w:rPr>
            </w:pPr>
            <w:r w:rsidRPr="00010EC3">
              <w:rPr>
                <w:lang w:val="fr-FR"/>
              </w:rPr>
              <w:t>5h</w:t>
            </w:r>
          </w:p>
        </w:tc>
        <w:tc>
          <w:tcPr>
            <w:tcW w:w="1000" w:type="pct"/>
            <w:tcBorders>
              <w:top w:val="single" w:sz="4" w:space="0" w:color="auto"/>
              <w:bottom w:val="single" w:sz="4" w:space="0" w:color="auto"/>
            </w:tcBorders>
            <w:tcMar>
              <w:left w:w="80" w:type="dxa"/>
              <w:right w:w="0" w:type="dxa"/>
            </w:tcMar>
          </w:tcPr>
          <w:p w:rsidR="00FA540B" w:rsidRPr="00010EC3" w:rsidRDefault="007D6C9E" w:rsidP="00277981">
            <w:pPr>
              <w:pStyle w:val="SIGPLANTablecaption"/>
              <w:rPr>
                <w:lang w:val="fr-FR"/>
              </w:rPr>
            </w:pPr>
            <w:r w:rsidRPr="00010EC3">
              <w:rPr>
                <w:lang w:val="fr-FR"/>
              </w:rPr>
              <w:t>10h</w:t>
            </w:r>
          </w:p>
        </w:tc>
      </w:tr>
      <w:tr w:rsidR="00E034B4" w:rsidRPr="00010EC3" w:rsidTr="000352B3">
        <w:tc>
          <w:tcPr>
            <w:tcW w:w="1329" w:type="pct"/>
            <w:tcBorders>
              <w:top w:val="single" w:sz="4" w:space="0" w:color="auto"/>
            </w:tcBorders>
            <w:tcMar>
              <w:left w:w="0" w:type="dxa"/>
              <w:right w:w="80" w:type="dxa"/>
            </w:tcMar>
          </w:tcPr>
          <w:p w:rsidR="00E034B4" w:rsidRPr="00010EC3" w:rsidRDefault="00E034B4" w:rsidP="00277981">
            <w:pPr>
              <w:pStyle w:val="SIGPLANTablecaption"/>
              <w:rPr>
                <w:b/>
                <w:lang w:val="fr-FR"/>
              </w:rPr>
            </w:pPr>
            <w:r w:rsidRPr="00010EC3">
              <w:rPr>
                <w:b/>
                <w:lang w:val="fr-FR"/>
              </w:rPr>
              <w:t>Total</w:t>
            </w:r>
          </w:p>
        </w:tc>
        <w:tc>
          <w:tcPr>
            <w:tcW w:w="671" w:type="pct"/>
            <w:tcBorders>
              <w:top w:val="single" w:sz="4" w:space="0" w:color="auto"/>
            </w:tcBorders>
          </w:tcPr>
          <w:p w:rsidR="00E034B4" w:rsidRPr="001B38D9" w:rsidRDefault="007D6C9E" w:rsidP="00277981">
            <w:pPr>
              <w:pStyle w:val="SIGPLANTablecaption"/>
              <w:rPr>
                <w:b/>
                <w:lang w:val="fr-FR"/>
              </w:rPr>
            </w:pPr>
            <w:r w:rsidRPr="001B38D9">
              <w:rPr>
                <w:b/>
                <w:lang w:val="fr-FR"/>
              </w:rPr>
              <w:t>60h</w:t>
            </w:r>
          </w:p>
        </w:tc>
        <w:tc>
          <w:tcPr>
            <w:tcW w:w="1000" w:type="pct"/>
            <w:tcBorders>
              <w:top w:val="single" w:sz="4" w:space="0" w:color="auto"/>
            </w:tcBorders>
          </w:tcPr>
          <w:p w:rsidR="00E034B4" w:rsidRPr="001B38D9" w:rsidRDefault="007D6C9E" w:rsidP="007D6C9E">
            <w:pPr>
              <w:pStyle w:val="SIGPLANTablecaption"/>
              <w:rPr>
                <w:b/>
                <w:lang w:val="fr-FR"/>
              </w:rPr>
            </w:pPr>
            <w:r w:rsidRPr="001B38D9">
              <w:rPr>
                <w:b/>
                <w:lang w:val="fr-FR"/>
              </w:rPr>
              <w:t>71h</w:t>
            </w:r>
          </w:p>
        </w:tc>
        <w:tc>
          <w:tcPr>
            <w:tcW w:w="1000" w:type="pct"/>
            <w:tcBorders>
              <w:top w:val="single" w:sz="4" w:space="0" w:color="auto"/>
            </w:tcBorders>
          </w:tcPr>
          <w:p w:rsidR="00E034B4" w:rsidRPr="001B38D9" w:rsidRDefault="007D6C9E" w:rsidP="00277981">
            <w:pPr>
              <w:pStyle w:val="SIGPLANTablecaption"/>
              <w:rPr>
                <w:b/>
                <w:lang w:val="fr-FR"/>
              </w:rPr>
            </w:pPr>
            <w:r w:rsidRPr="001B38D9">
              <w:rPr>
                <w:b/>
                <w:lang w:val="fr-FR"/>
              </w:rPr>
              <w:t>71h</w:t>
            </w:r>
          </w:p>
        </w:tc>
        <w:tc>
          <w:tcPr>
            <w:tcW w:w="1000" w:type="pct"/>
            <w:tcBorders>
              <w:top w:val="single" w:sz="4" w:space="0" w:color="auto"/>
            </w:tcBorders>
            <w:tcMar>
              <w:left w:w="80" w:type="dxa"/>
              <w:right w:w="0" w:type="dxa"/>
            </w:tcMar>
          </w:tcPr>
          <w:p w:rsidR="00E034B4" w:rsidRPr="001B38D9" w:rsidRDefault="007D6C9E" w:rsidP="00277981">
            <w:pPr>
              <w:pStyle w:val="SIGPLANTablecaption"/>
              <w:rPr>
                <w:b/>
                <w:lang w:val="fr-FR"/>
              </w:rPr>
            </w:pPr>
            <w:r w:rsidRPr="001B38D9">
              <w:rPr>
                <w:b/>
                <w:lang w:val="fr-FR"/>
              </w:rPr>
              <w:t>63h</w:t>
            </w:r>
          </w:p>
        </w:tc>
      </w:tr>
    </w:tbl>
    <w:p w:rsidR="00D53F44" w:rsidRPr="00010EC3" w:rsidRDefault="00D53F44" w:rsidP="001B38D9">
      <w:pPr>
        <w:pStyle w:val="SIGPLANSectionheading"/>
        <w:numPr>
          <w:ilvl w:val="0"/>
          <w:numId w:val="2"/>
        </w:numPr>
        <w:spacing w:before="240" w:after="120"/>
        <w:rPr>
          <w:lang w:val="fr-FR"/>
        </w:rPr>
      </w:pPr>
      <w:r w:rsidRPr="00010EC3">
        <w:rPr>
          <w:rFonts w:ascii="Arial" w:hAnsi="Arial" w:cs="Arial"/>
          <w:color w:val="222222"/>
          <w:sz w:val="20"/>
          <w:shd w:val="clear" w:color="auto" w:fill="FFFFFF"/>
          <w:lang w:val="fr-FR"/>
        </w:rPr>
        <w:t>Plan d’action jusq</w:t>
      </w:r>
      <w:r w:rsidR="000352B3" w:rsidRPr="00010EC3">
        <w:rPr>
          <w:rFonts w:ascii="Arial" w:hAnsi="Arial" w:cs="Arial"/>
          <w:color w:val="222222"/>
          <w:sz w:val="20"/>
          <w:shd w:val="clear" w:color="auto" w:fill="FFFFFF"/>
          <w:lang w:val="fr-FR"/>
        </w:rPr>
        <w:t>u</w:t>
      </w:r>
      <w:r w:rsidRPr="00010EC3">
        <w:rPr>
          <w:rFonts w:ascii="Arial" w:hAnsi="Arial" w:cs="Arial"/>
          <w:color w:val="222222"/>
          <w:sz w:val="20"/>
          <w:shd w:val="clear" w:color="auto" w:fill="FFFFFF"/>
          <w:lang w:val="fr-FR"/>
        </w:rPr>
        <w:t>’au Jalon suivant</w:t>
      </w:r>
    </w:p>
    <w:p w:rsidR="00D53F44" w:rsidRPr="00010EC3" w:rsidRDefault="00DC1B2E" w:rsidP="001B38D9">
      <w:pPr>
        <w:pStyle w:val="SIGPLANParagraph1"/>
        <w:rPr>
          <w:lang w:val="fr-FR"/>
        </w:rPr>
      </w:pPr>
      <w:r w:rsidRPr="00010EC3">
        <w:rPr>
          <w:lang w:val="fr-FR"/>
        </w:rPr>
        <w:t>Pour le Jalon</w:t>
      </w:r>
      <w:r w:rsidR="006159BD" w:rsidRPr="00010EC3">
        <w:rPr>
          <w:lang w:val="fr-FR"/>
        </w:rPr>
        <w:t>#3 du 25/Jan/2014</w:t>
      </w:r>
      <w:r w:rsidRPr="00010EC3">
        <w:rPr>
          <w:lang w:val="fr-FR"/>
        </w:rPr>
        <w:t xml:space="preserve"> </w:t>
      </w:r>
      <w:r w:rsidR="006159BD" w:rsidRPr="00010EC3">
        <w:rPr>
          <w:lang w:val="fr-FR"/>
        </w:rPr>
        <w:t xml:space="preserve">qui correspond à la semaine </w:t>
      </w:r>
      <w:r w:rsidR="00961511" w:rsidRPr="00010EC3">
        <w:rPr>
          <w:lang w:val="fr-FR"/>
        </w:rPr>
        <w:t>quinze</w:t>
      </w:r>
      <w:r w:rsidR="006159BD" w:rsidRPr="00010EC3">
        <w:rPr>
          <w:lang w:val="fr-FR"/>
        </w:rPr>
        <w:t xml:space="preserve"> et à notre cinquième </w:t>
      </w:r>
      <w:r w:rsidR="00961511" w:rsidRPr="00010EC3">
        <w:rPr>
          <w:lang w:val="fr-FR"/>
        </w:rPr>
        <w:t>lot, on</w:t>
      </w:r>
      <w:r w:rsidRPr="00010EC3">
        <w:rPr>
          <w:lang w:val="fr-FR"/>
        </w:rPr>
        <w:t xml:space="preserve"> est en mesure de faire un </w:t>
      </w:r>
      <w:r w:rsidR="006159BD" w:rsidRPr="00010EC3">
        <w:rPr>
          <w:lang w:val="fr-FR"/>
        </w:rPr>
        <w:t xml:space="preserve">planning qui convient à notre prévision des </w:t>
      </w:r>
      <w:r w:rsidR="00961511" w:rsidRPr="00010EC3">
        <w:rPr>
          <w:lang w:val="fr-FR"/>
        </w:rPr>
        <w:t>tâches</w:t>
      </w:r>
      <w:r w:rsidR="006159BD" w:rsidRPr="00010EC3">
        <w:rPr>
          <w:lang w:val="fr-FR"/>
        </w:rPr>
        <w:t xml:space="preserve"> à accomplir pour ce Jalon qui suit .Nous allons donc directement développer</w:t>
      </w:r>
      <w:r w:rsidR="00243D2A" w:rsidRPr="00010EC3">
        <w:rPr>
          <w:lang w:val="fr-FR"/>
        </w:rPr>
        <w:t xml:space="preserve"> l’application serveur du</w:t>
      </w:r>
      <w:r w:rsidR="006159BD" w:rsidRPr="00010EC3">
        <w:rPr>
          <w:lang w:val="fr-FR"/>
        </w:rPr>
        <w:t xml:space="preserve"> traitement des données et élaborer des </w:t>
      </w:r>
      <w:r w:rsidR="00961511" w:rsidRPr="00010EC3">
        <w:rPr>
          <w:lang w:val="fr-FR"/>
        </w:rPr>
        <w:t>scénarii</w:t>
      </w:r>
      <w:r w:rsidR="006159BD" w:rsidRPr="00010EC3">
        <w:rPr>
          <w:lang w:val="fr-FR"/>
        </w:rPr>
        <w:t xml:space="preserve"> </w:t>
      </w:r>
      <w:r w:rsidR="00961511" w:rsidRPr="00010EC3">
        <w:rPr>
          <w:lang w:val="fr-FR"/>
        </w:rPr>
        <w:t>définitifs</w:t>
      </w:r>
      <w:r w:rsidR="006159BD" w:rsidRPr="00010EC3">
        <w:rPr>
          <w:lang w:val="fr-FR"/>
        </w:rPr>
        <w:t xml:space="preserve"> pour notre système et vue qu’on a </w:t>
      </w:r>
      <w:r w:rsidR="00961511" w:rsidRPr="00010EC3">
        <w:rPr>
          <w:lang w:val="fr-FR"/>
        </w:rPr>
        <w:t>déjà</w:t>
      </w:r>
      <w:r w:rsidR="006159BD" w:rsidRPr="00010EC3">
        <w:rPr>
          <w:lang w:val="fr-FR"/>
        </w:rPr>
        <w:t xml:space="preserve"> </w:t>
      </w:r>
      <w:r w:rsidR="00961511">
        <w:rPr>
          <w:lang w:val="fr-FR"/>
        </w:rPr>
        <w:t>développé</w:t>
      </w:r>
      <w:r w:rsidR="006159BD" w:rsidRPr="00010EC3">
        <w:rPr>
          <w:lang w:val="fr-FR"/>
        </w:rPr>
        <w:t xml:space="preserve"> les applications clientes et serveur de définition des règles prévu pour le Jalon </w:t>
      </w:r>
      <w:r w:rsidR="00243D2A" w:rsidRPr="00010EC3">
        <w:rPr>
          <w:lang w:val="fr-FR"/>
        </w:rPr>
        <w:t xml:space="preserve">suivant à l’avance on aura surement d’autre </w:t>
      </w:r>
      <w:r w:rsidR="00961511" w:rsidRPr="00010EC3">
        <w:rPr>
          <w:lang w:val="fr-FR"/>
        </w:rPr>
        <w:t>déviations</w:t>
      </w:r>
      <w:r w:rsidR="00243D2A" w:rsidRPr="00010EC3">
        <w:rPr>
          <w:lang w:val="fr-FR"/>
        </w:rPr>
        <w:t xml:space="preserve"> et un nouveau plan d’action pour les semaines qui suivent.</w:t>
      </w:r>
    </w:p>
    <w:p w:rsidR="005A5B94" w:rsidRPr="00010EC3" w:rsidRDefault="005A5B94" w:rsidP="005A5B94">
      <w:pPr>
        <w:pStyle w:val="SIGPLANReferencesheading"/>
        <w:rPr>
          <w:lang w:val="fr-FR"/>
        </w:rPr>
      </w:pPr>
    </w:p>
    <w:p w:rsidR="005B4931" w:rsidRPr="001B38D9" w:rsidRDefault="005A5B94" w:rsidP="005B4931">
      <w:pPr>
        <w:pStyle w:val="SIGPLANReference"/>
        <w:rPr>
          <w:rStyle w:val="Lienhypertexte"/>
          <w:sz w:val="18"/>
          <w:lang w:val="fr-FR"/>
        </w:rPr>
      </w:pPr>
      <w:r w:rsidRPr="00010EC3">
        <w:rPr>
          <w:lang w:val="fr-FR"/>
        </w:rPr>
        <w:t>[</w:t>
      </w:r>
      <w:bookmarkStart w:id="1" w:name="_SIGPLAN_Bibref_unk00"/>
      <w:r w:rsidRPr="00010EC3">
        <w:rPr>
          <w:lang w:val="fr-FR"/>
        </w:rPr>
        <w:fldChar w:fldCharType="begin"/>
      </w:r>
      <w:r w:rsidRPr="00010EC3">
        <w:rPr>
          <w:lang w:val="fr-FR"/>
        </w:rPr>
        <w:instrText xml:space="preserve"> SEQ "Reference" \* MERGEFORMAT </w:instrText>
      </w:r>
      <w:r w:rsidRPr="00010EC3">
        <w:rPr>
          <w:lang w:val="fr-FR"/>
        </w:rPr>
        <w:fldChar w:fldCharType="separate"/>
      </w:r>
      <w:r w:rsidR="006A6583" w:rsidRPr="00010EC3">
        <w:rPr>
          <w:lang w:val="fr-FR"/>
        </w:rPr>
        <w:t>1</w:t>
      </w:r>
      <w:r w:rsidRPr="00010EC3">
        <w:rPr>
          <w:lang w:val="fr-FR"/>
        </w:rPr>
        <w:fldChar w:fldCharType="end"/>
      </w:r>
      <w:bookmarkEnd w:id="1"/>
      <w:r w:rsidRPr="00010EC3">
        <w:rPr>
          <w:lang w:val="fr-FR"/>
        </w:rPr>
        <w:t>]</w:t>
      </w:r>
      <w:r w:rsidRPr="00010EC3">
        <w:rPr>
          <w:lang w:val="fr-FR"/>
        </w:rPr>
        <w:tab/>
      </w:r>
      <w:r w:rsidR="005B4931" w:rsidRPr="001B38D9">
        <w:rPr>
          <w:rStyle w:val="Lienhypertexte"/>
          <w:sz w:val="18"/>
          <w:lang w:val="fr-FR"/>
        </w:rPr>
        <w:t>http://www.boulanger.fr/montre_motorola_moto_360_chrome_argent/p_16588_731656.htm</w:t>
      </w:r>
    </w:p>
    <w:p w:rsidR="00DA6F43" w:rsidRPr="001B38D9" w:rsidRDefault="005B4931" w:rsidP="005B4931">
      <w:pPr>
        <w:pStyle w:val="SIGPLANParagraph"/>
        <w:ind w:firstLine="0"/>
        <w:rPr>
          <w:rStyle w:val="Lienhypertexte"/>
          <w:lang w:val="fr-FR"/>
        </w:rPr>
      </w:pPr>
      <w:r w:rsidRPr="00010EC3">
        <w:rPr>
          <w:lang w:val="fr-FR"/>
        </w:rPr>
        <w:t xml:space="preserve">[2] </w:t>
      </w:r>
      <w:r w:rsidRPr="001B38D9">
        <w:rPr>
          <w:rStyle w:val="Lienhypertexte"/>
          <w:lang w:val="fr-FR"/>
        </w:rPr>
        <w:t>http://www.withings.com/fr/</w:t>
      </w:r>
    </w:p>
    <w:p w:rsidR="005B4931" w:rsidRPr="00010EC3" w:rsidRDefault="005B4931" w:rsidP="005B4931">
      <w:pPr>
        <w:pStyle w:val="SIGPLANParagraph"/>
        <w:ind w:firstLine="0"/>
        <w:rPr>
          <w:lang w:val="fr-FR"/>
        </w:rPr>
      </w:pPr>
      <w:r w:rsidRPr="00010EC3">
        <w:rPr>
          <w:lang w:val="fr-FR"/>
        </w:rPr>
        <w:t xml:space="preserve">[3] </w:t>
      </w:r>
      <w:hyperlink r:id="rId9" w:history="1">
        <w:r w:rsidRPr="00010EC3">
          <w:rPr>
            <w:rStyle w:val="Lienhypertexte"/>
            <w:lang w:val="fr-FR"/>
          </w:rPr>
          <w:t>http://jplu.developpez.com/tutoriels/web-semantique/introduction/</w:t>
        </w:r>
      </w:hyperlink>
    </w:p>
    <w:p w:rsidR="005B4931" w:rsidRPr="001B38D9" w:rsidRDefault="005B4931" w:rsidP="005B4931">
      <w:pPr>
        <w:pStyle w:val="SIGPLANParagraph"/>
        <w:ind w:firstLine="0"/>
        <w:rPr>
          <w:rStyle w:val="Lienhypertexte"/>
          <w:lang w:val="fr-FR"/>
        </w:rPr>
      </w:pPr>
      <w:r w:rsidRPr="00010EC3">
        <w:rPr>
          <w:lang w:val="fr-FR"/>
        </w:rPr>
        <w:t>[4]</w:t>
      </w:r>
      <w:r w:rsidRPr="001B38D9">
        <w:rPr>
          <w:rStyle w:val="Lienhypertexte"/>
          <w:lang w:val="fr-FR"/>
        </w:rPr>
        <w:t>http://fr.clever-age.com/veille/blog/soap-vs-rest-choisir-la-bonne-architecture-web-services.html</w:t>
      </w:r>
    </w:p>
    <w:p w:rsidR="005B4931" w:rsidRPr="00010EC3" w:rsidRDefault="005B4931" w:rsidP="001B38D9">
      <w:pPr>
        <w:pStyle w:val="SIGPLANParagraph"/>
        <w:ind w:firstLine="0"/>
        <w:rPr>
          <w:lang w:val="fr-FR"/>
        </w:rPr>
        <w:sectPr w:rsidR="005B4931" w:rsidRPr="00010EC3" w:rsidSect="005A5B94">
          <w:type w:val="continuous"/>
          <w:pgSz w:w="12240" w:h="15840" w:code="1"/>
          <w:pgMar w:top="1440" w:right="1080" w:bottom="1440" w:left="1080" w:header="720" w:footer="720" w:gutter="0"/>
          <w:cols w:num="2" w:space="480"/>
        </w:sectPr>
      </w:pPr>
      <w:r w:rsidRPr="00010EC3">
        <w:rPr>
          <w:lang w:val="fr-FR"/>
        </w:rPr>
        <w:t>[5]</w:t>
      </w:r>
      <w:r w:rsidRPr="001B38D9">
        <w:rPr>
          <w:rStyle w:val="Lienhypertexte"/>
          <w:lang w:val="fr-FR"/>
        </w:rPr>
        <w:t>http://dev.af83.com/2010/01/28/pourquoi-choisir-mongodb.html</w:t>
      </w:r>
    </w:p>
    <w:p w:rsidR="005A5B94" w:rsidRPr="00010EC3" w:rsidRDefault="005A5B94" w:rsidP="005A5B94">
      <w:pPr>
        <w:pStyle w:val="SIGPLANBasic"/>
        <w:rPr>
          <w:lang w:val="fr-FR"/>
        </w:rPr>
      </w:pPr>
    </w:p>
    <w:p w:rsidR="00B86304" w:rsidRPr="00010EC3" w:rsidRDefault="00B86304">
      <w:bookmarkStart w:id="2" w:name="_GoBack"/>
      <w:bookmarkEnd w:id="2"/>
    </w:p>
    <w:p w:rsidR="00010EC3" w:rsidRPr="00010EC3" w:rsidRDefault="00010EC3"/>
    <w:sectPr w:rsidR="00010EC3" w:rsidRPr="00010EC3" w:rsidSect="005A5B94">
      <w:headerReference w:type="even" r:id="rId10"/>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99E" w:rsidRDefault="00DE799E">
      <w:r>
        <w:separator/>
      </w:r>
    </w:p>
  </w:endnote>
  <w:endnote w:type="continuationSeparator" w:id="0">
    <w:p w:rsidR="00DE799E" w:rsidRDefault="00DE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0132A4">
    <w:pPr>
      <w:pStyle w:val="Pieddepage"/>
      <w:framePr w:wrap="around" w:vAnchor="text" w:hAnchor="margin" w:xAlign="center" w:y="1"/>
    </w:pPr>
    <w:r>
      <w:fldChar w:fldCharType="begin"/>
    </w:r>
    <w:r>
      <w:instrText xml:space="preserve">PAGE  </w:instrText>
    </w:r>
    <w:r>
      <w:fldChar w:fldCharType="separate"/>
    </w:r>
    <w:r>
      <w:rPr>
        <w:noProof/>
      </w:rPr>
      <w:t>2</w:t>
    </w:r>
    <w:r>
      <w:fldChar w:fldCharType="end"/>
    </w:r>
  </w:p>
  <w:p w:rsidR="000132A4" w:rsidRDefault="000132A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7D6C9E">
    <w:pPr>
      <w:pStyle w:val="Pieddepage"/>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87350" cy="914400"/>
              <wp:effectExtent l="4445"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2A4" w:rsidRPr="004411EF" w:rsidRDefault="000132A4" w:rsidP="005A5B94">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17.35pt;margin-top:8in;width:30.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" stroked="f">
              <v:textbox inset=",0,,0">
                <w:txbxContent>
                  <w:p w:rsidR="000132A4" w:rsidRPr="004411EF" w:rsidRDefault="000132A4" w:rsidP="005A5B94">
                    <w:pPr>
                      <w:pStyle w:val="SIGPLANParagraph1"/>
                      <w:ind w:firstLine="240"/>
                    </w:pPr>
                  </w:p>
                </w:txbxContent>
              </v:textbox>
              <w10:wrap type="topAndBottom" anchory="margin"/>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711200"/>
              <wp:effectExtent l="0" t="254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2A4" w:rsidRDefault="000132A4"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132A4" w:rsidRDefault="000132A4"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0132A4" w:rsidRPr="005A6996" w:rsidRDefault="000132A4"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0;margin-top:0;width:240pt;height:56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" stroked="f">
              <v:textbox style="mso-fit-shape-to-text:t" inset="0,0,0,0">
                <w:txbxContent>
                  <w:p w:rsidR="000132A4" w:rsidRDefault="000132A4" w:rsidP="005A5B94">
                    <w:pPr>
                      <w:pStyle w:val="SIGPLANCopyrightnotic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132A4" w:rsidRDefault="000132A4" w:rsidP="005A5B94">
                    <w:pPr>
                      <w:pStyle w:val="SIGPLANCopyrightnotice"/>
                    </w:pPr>
                    <w:r>
                      <w:rPr>
                        <w:i/>
                        <w:iCs/>
                      </w:rPr>
                      <w:t>SIGPLAN’</w:t>
                    </w:r>
                    <w:smartTag w:uri="schemas.1und1.de/SoftPhone" w:element="Rufnummer">
                      <w:r>
                        <w:rPr>
                          <w:i/>
                          <w:iCs/>
                        </w:rPr>
                        <w:t>05</w:t>
                      </w:r>
                    </w:smartTag>
                    <w:r>
                      <w:t xml:space="preserve">    June </w:t>
                    </w:r>
                    <w:smartTag w:uri="schemas.1und1.de/SoftPhone" w:element="Rufnummer">
                      <w:r>
                        <w:t>12</w:t>
                      </w:r>
                    </w:smartTag>
                    <w:r>
                      <w:t>–</w:t>
                    </w:r>
                    <w:smartTag w:uri="schemas.1und1.de/SoftPhone" w:element="Rufnummer">
                      <w:r>
                        <w:t>15</w:t>
                      </w:r>
                    </w:smartTag>
                    <w:r>
                      <w:t xml:space="preserve">, </w:t>
                    </w:r>
                    <w:smartTag w:uri="schemas.1und1.de/SoftPhone" w:element="Rufnummer">
                      <w:r>
                        <w:t>2005</w:t>
                      </w:r>
                    </w:smartTag>
                    <w:r>
                      <w:t>, Location, State, Country.</w:t>
                    </w:r>
                  </w:p>
                  <w:p w:rsidR="000132A4" w:rsidRPr="005A6996" w:rsidRDefault="000132A4" w:rsidP="005A5B94">
                    <w:pPr>
                      <w:pStyle w:val="SIGPLANCopyrightnotice"/>
                    </w:pPr>
                    <w:r>
                      <w:t xml:space="preserve">Copyright © </w:t>
                    </w:r>
                    <w:smartTag w:uri="schemas.1und1.de/SoftPhone" w:element="Rufnummer">
                      <w:r>
                        <w:t>2004</w:t>
                      </w:r>
                    </w:smartTag>
                    <w:r>
                      <w:t xml:space="preserve"> ACM 1-</w:t>
                    </w:r>
                    <w:smartTag w:uri="schemas.1und1.de/SoftPhone" w:element="Rufnummer">
                      <w:r>
                        <w:t>59593</w:t>
                      </w:r>
                    </w:smartTag>
                    <w:r>
                      <w:t>-XXX-X/0X/</w:t>
                    </w:r>
                    <w:smartTag w:uri="schemas.1und1.de/SoftPhone" w:element="Rufnummer">
                      <w:r>
                        <w:t>000</w:t>
                      </w:r>
                    </w:smartTag>
                    <w:r>
                      <w:t>X…$</w:t>
                    </w:r>
                    <w:smartTag w:uri="schemas.1und1.de/SoftPhone" w:element="Rufnummer">
                      <w:r>
                        <w:t>5.00</w:t>
                      </w:r>
                    </w:smartTag>
                    <w:r>
                      <w:t>.</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99E" w:rsidRDefault="00DE799E">
      <w:r>
        <w:separator/>
      </w:r>
    </w:p>
  </w:footnote>
  <w:footnote w:type="continuationSeparator" w:id="0">
    <w:p w:rsidR="00DE799E" w:rsidRDefault="00DE7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A4" w:rsidRDefault="000132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A96"/>
    <w:multiLevelType w:val="hybridMultilevel"/>
    <w:tmpl w:val="ABB0EEF6"/>
    <w:lvl w:ilvl="0" w:tplc="040C0001">
      <w:start w:val="1"/>
      <w:numFmt w:val="bullet"/>
      <w:lvlText w:val=""/>
      <w:lvlJc w:val="left"/>
      <w:pPr>
        <w:ind w:left="960" w:hanging="360"/>
      </w:pPr>
      <w:rPr>
        <w:rFonts w:ascii="Symbol" w:hAnsi="Symbol" w:hint="default"/>
      </w:rPr>
    </w:lvl>
    <w:lvl w:ilvl="1" w:tplc="040C0003">
      <w:start w:val="1"/>
      <w:numFmt w:val="bullet"/>
      <w:lvlText w:val="o"/>
      <w:lvlJc w:val="left"/>
      <w:pPr>
        <w:ind w:left="1680" w:hanging="360"/>
      </w:pPr>
      <w:rPr>
        <w:rFonts w:ascii="Courier New" w:hAnsi="Courier New" w:cs="Courier New" w:hint="default"/>
      </w:rPr>
    </w:lvl>
    <w:lvl w:ilvl="2" w:tplc="040C0005">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FB13F14"/>
    <w:multiLevelType w:val="multilevel"/>
    <w:tmpl w:val="BAFE31E0"/>
    <w:numStyleLink w:val="SIGPLANListbullet"/>
  </w:abstractNum>
  <w:abstractNum w:abstractNumId="6">
    <w:nsid w:val="122D7B0F"/>
    <w:multiLevelType w:val="multilevel"/>
    <w:tmpl w:val="1A2C5E10"/>
    <w:numStyleLink w:val="SIGPLANListnumber"/>
  </w:abstractNum>
  <w:abstractNum w:abstractNumId="7">
    <w:nsid w:val="267E6AA2"/>
    <w:multiLevelType w:val="hybridMultilevel"/>
    <w:tmpl w:val="42BA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70EA7"/>
    <w:multiLevelType w:val="multilevel"/>
    <w:tmpl w:val="72C8D478"/>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46876897"/>
    <w:multiLevelType w:val="hybridMultilevel"/>
    <w:tmpl w:val="9284396A"/>
    <w:lvl w:ilvl="0" w:tplc="8878DC24">
      <w:start w:val="1"/>
      <w:numFmt w:val="none"/>
      <w:pStyle w:val="SIGPLANAppendixheading"/>
      <w:lvlText w:val="Appendix"/>
      <w:lvlJc w:val="left"/>
      <w:pPr>
        <w:tabs>
          <w:tab w:val="num" w:pos="0"/>
        </w:tabs>
        <w:ind w:left="0" w:firstLine="0"/>
      </w:pPr>
      <w:rPr>
        <w:rFonts w:hint="default"/>
      </w:rPr>
    </w:lvl>
    <w:lvl w:ilvl="1" w:tplc="FB3E1BEE" w:tentative="1">
      <w:start w:val="1"/>
      <w:numFmt w:val="lowerLetter"/>
      <w:lvlText w:val="%2."/>
      <w:lvlJc w:val="left"/>
      <w:pPr>
        <w:tabs>
          <w:tab w:val="num" w:pos="1440"/>
        </w:tabs>
        <w:ind w:left="1440" w:hanging="360"/>
      </w:pPr>
    </w:lvl>
    <w:lvl w:ilvl="2" w:tplc="CF72C54E" w:tentative="1">
      <w:start w:val="1"/>
      <w:numFmt w:val="lowerRoman"/>
      <w:lvlText w:val="%3."/>
      <w:lvlJc w:val="right"/>
      <w:pPr>
        <w:tabs>
          <w:tab w:val="num" w:pos="2160"/>
        </w:tabs>
        <w:ind w:left="2160" w:hanging="180"/>
      </w:pPr>
    </w:lvl>
    <w:lvl w:ilvl="3" w:tplc="D6109C52" w:tentative="1">
      <w:start w:val="1"/>
      <w:numFmt w:val="decimal"/>
      <w:lvlText w:val="%4."/>
      <w:lvlJc w:val="left"/>
      <w:pPr>
        <w:tabs>
          <w:tab w:val="num" w:pos="2880"/>
        </w:tabs>
        <w:ind w:left="2880" w:hanging="360"/>
      </w:pPr>
    </w:lvl>
    <w:lvl w:ilvl="4" w:tplc="5AF85C80" w:tentative="1">
      <w:start w:val="1"/>
      <w:numFmt w:val="lowerLetter"/>
      <w:lvlText w:val="%5."/>
      <w:lvlJc w:val="left"/>
      <w:pPr>
        <w:tabs>
          <w:tab w:val="num" w:pos="3600"/>
        </w:tabs>
        <w:ind w:left="3600" w:hanging="360"/>
      </w:pPr>
    </w:lvl>
    <w:lvl w:ilvl="5" w:tplc="FE20CFAE" w:tentative="1">
      <w:start w:val="1"/>
      <w:numFmt w:val="lowerRoman"/>
      <w:lvlText w:val="%6."/>
      <w:lvlJc w:val="right"/>
      <w:pPr>
        <w:tabs>
          <w:tab w:val="num" w:pos="4320"/>
        </w:tabs>
        <w:ind w:left="4320" w:hanging="180"/>
      </w:pPr>
    </w:lvl>
    <w:lvl w:ilvl="6" w:tplc="E9FE4B44" w:tentative="1">
      <w:start w:val="1"/>
      <w:numFmt w:val="decimal"/>
      <w:lvlText w:val="%7."/>
      <w:lvlJc w:val="left"/>
      <w:pPr>
        <w:tabs>
          <w:tab w:val="num" w:pos="5040"/>
        </w:tabs>
        <w:ind w:left="5040" w:hanging="360"/>
      </w:pPr>
    </w:lvl>
    <w:lvl w:ilvl="7" w:tplc="0270CEE2" w:tentative="1">
      <w:start w:val="1"/>
      <w:numFmt w:val="lowerLetter"/>
      <w:lvlText w:val="%8."/>
      <w:lvlJc w:val="left"/>
      <w:pPr>
        <w:tabs>
          <w:tab w:val="num" w:pos="5760"/>
        </w:tabs>
        <w:ind w:left="5760" w:hanging="360"/>
      </w:pPr>
    </w:lvl>
    <w:lvl w:ilvl="8" w:tplc="5C745504" w:tentative="1">
      <w:start w:val="1"/>
      <w:numFmt w:val="lowerRoman"/>
      <w:lvlText w:val="%9."/>
      <w:lvlJc w:val="right"/>
      <w:pPr>
        <w:tabs>
          <w:tab w:val="num" w:pos="6480"/>
        </w:tabs>
        <w:ind w:left="6480" w:hanging="180"/>
      </w:pPr>
    </w:lvl>
  </w:abstractNum>
  <w:abstractNum w:abstractNumId="1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2">
    <w:nsid w:val="6204797A"/>
    <w:multiLevelType w:val="hybridMultilevel"/>
    <w:tmpl w:val="E97A8A70"/>
    <w:lvl w:ilvl="0" w:tplc="594AE3C4">
      <w:start w:val="1"/>
      <w:numFmt w:val="none"/>
      <w:pStyle w:val="SIGPLANReferencesheading"/>
      <w:lvlText w:val="References"/>
      <w:lvlJc w:val="left"/>
      <w:pPr>
        <w:tabs>
          <w:tab w:val="num" w:pos="0"/>
        </w:tabs>
        <w:ind w:left="0" w:firstLine="0"/>
      </w:pPr>
      <w:rPr>
        <w:rFonts w:hint="default"/>
      </w:rPr>
    </w:lvl>
    <w:lvl w:ilvl="1" w:tplc="54C8074A" w:tentative="1">
      <w:start w:val="1"/>
      <w:numFmt w:val="lowerLetter"/>
      <w:lvlText w:val="%2."/>
      <w:lvlJc w:val="left"/>
      <w:pPr>
        <w:tabs>
          <w:tab w:val="num" w:pos="1440"/>
        </w:tabs>
        <w:ind w:left="1440" w:hanging="360"/>
      </w:pPr>
    </w:lvl>
    <w:lvl w:ilvl="2" w:tplc="ED544E34" w:tentative="1">
      <w:start w:val="1"/>
      <w:numFmt w:val="lowerRoman"/>
      <w:lvlText w:val="%3."/>
      <w:lvlJc w:val="right"/>
      <w:pPr>
        <w:tabs>
          <w:tab w:val="num" w:pos="2160"/>
        </w:tabs>
        <w:ind w:left="2160" w:hanging="180"/>
      </w:pPr>
    </w:lvl>
    <w:lvl w:ilvl="3" w:tplc="A1166298" w:tentative="1">
      <w:start w:val="1"/>
      <w:numFmt w:val="decimal"/>
      <w:lvlText w:val="%4."/>
      <w:lvlJc w:val="left"/>
      <w:pPr>
        <w:tabs>
          <w:tab w:val="num" w:pos="2880"/>
        </w:tabs>
        <w:ind w:left="2880" w:hanging="360"/>
      </w:pPr>
    </w:lvl>
    <w:lvl w:ilvl="4" w:tplc="D388A69A" w:tentative="1">
      <w:start w:val="1"/>
      <w:numFmt w:val="lowerLetter"/>
      <w:lvlText w:val="%5."/>
      <w:lvlJc w:val="left"/>
      <w:pPr>
        <w:tabs>
          <w:tab w:val="num" w:pos="3600"/>
        </w:tabs>
        <w:ind w:left="3600" w:hanging="360"/>
      </w:pPr>
    </w:lvl>
    <w:lvl w:ilvl="5" w:tplc="0D0E509C" w:tentative="1">
      <w:start w:val="1"/>
      <w:numFmt w:val="lowerRoman"/>
      <w:lvlText w:val="%6."/>
      <w:lvlJc w:val="right"/>
      <w:pPr>
        <w:tabs>
          <w:tab w:val="num" w:pos="4320"/>
        </w:tabs>
        <w:ind w:left="4320" w:hanging="180"/>
      </w:pPr>
    </w:lvl>
    <w:lvl w:ilvl="6" w:tplc="F39EB33E" w:tentative="1">
      <w:start w:val="1"/>
      <w:numFmt w:val="decimal"/>
      <w:lvlText w:val="%7."/>
      <w:lvlJc w:val="left"/>
      <w:pPr>
        <w:tabs>
          <w:tab w:val="num" w:pos="5040"/>
        </w:tabs>
        <w:ind w:left="5040" w:hanging="360"/>
      </w:pPr>
    </w:lvl>
    <w:lvl w:ilvl="7" w:tplc="05F6FB82" w:tentative="1">
      <w:start w:val="1"/>
      <w:numFmt w:val="lowerLetter"/>
      <w:lvlText w:val="%8."/>
      <w:lvlJc w:val="left"/>
      <w:pPr>
        <w:tabs>
          <w:tab w:val="num" w:pos="5760"/>
        </w:tabs>
        <w:ind w:left="5760" w:hanging="360"/>
      </w:pPr>
    </w:lvl>
    <w:lvl w:ilvl="8" w:tplc="55425316" w:tentative="1">
      <w:start w:val="1"/>
      <w:numFmt w:val="lowerRoman"/>
      <w:lvlText w:val="%9."/>
      <w:lvlJc w:val="right"/>
      <w:pPr>
        <w:tabs>
          <w:tab w:val="num" w:pos="6480"/>
        </w:tabs>
        <w:ind w:left="6480" w:hanging="180"/>
      </w:pPr>
    </w:lvl>
  </w:abstractNum>
  <w:abstractNum w:abstractNumId="13">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color w:val="00000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nsid w:val="6B8E7CF9"/>
    <w:multiLevelType w:val="hybridMultilevel"/>
    <w:tmpl w:val="4E7C556E"/>
    <w:lvl w:ilvl="0" w:tplc="A3E06CA8">
      <w:start w:val="1"/>
      <w:numFmt w:val="none"/>
      <w:pStyle w:val="SIGPLANAbstractheading"/>
      <w:lvlText w:val="Abstract"/>
      <w:lvlJc w:val="left"/>
      <w:pPr>
        <w:tabs>
          <w:tab w:val="num" w:pos="0"/>
        </w:tabs>
        <w:ind w:left="0" w:firstLine="0"/>
      </w:pPr>
      <w:rPr>
        <w:rFonts w:hint="default"/>
      </w:rPr>
    </w:lvl>
    <w:lvl w:ilvl="1" w:tplc="F7F63A12" w:tentative="1">
      <w:start w:val="1"/>
      <w:numFmt w:val="lowerLetter"/>
      <w:lvlText w:val="%2."/>
      <w:lvlJc w:val="left"/>
      <w:pPr>
        <w:tabs>
          <w:tab w:val="num" w:pos="1440"/>
        </w:tabs>
        <w:ind w:left="1440" w:hanging="360"/>
      </w:pPr>
    </w:lvl>
    <w:lvl w:ilvl="2" w:tplc="34389FC4" w:tentative="1">
      <w:start w:val="1"/>
      <w:numFmt w:val="lowerRoman"/>
      <w:lvlText w:val="%3."/>
      <w:lvlJc w:val="right"/>
      <w:pPr>
        <w:tabs>
          <w:tab w:val="num" w:pos="2160"/>
        </w:tabs>
        <w:ind w:left="2160" w:hanging="180"/>
      </w:pPr>
    </w:lvl>
    <w:lvl w:ilvl="3" w:tplc="A726D3AA" w:tentative="1">
      <w:start w:val="1"/>
      <w:numFmt w:val="decimal"/>
      <w:lvlText w:val="%4."/>
      <w:lvlJc w:val="left"/>
      <w:pPr>
        <w:tabs>
          <w:tab w:val="num" w:pos="2880"/>
        </w:tabs>
        <w:ind w:left="2880" w:hanging="360"/>
      </w:pPr>
    </w:lvl>
    <w:lvl w:ilvl="4" w:tplc="9CC4ABF0" w:tentative="1">
      <w:start w:val="1"/>
      <w:numFmt w:val="lowerLetter"/>
      <w:lvlText w:val="%5."/>
      <w:lvlJc w:val="left"/>
      <w:pPr>
        <w:tabs>
          <w:tab w:val="num" w:pos="3600"/>
        </w:tabs>
        <w:ind w:left="3600" w:hanging="360"/>
      </w:pPr>
    </w:lvl>
    <w:lvl w:ilvl="5" w:tplc="ACCA5412" w:tentative="1">
      <w:start w:val="1"/>
      <w:numFmt w:val="lowerRoman"/>
      <w:lvlText w:val="%6."/>
      <w:lvlJc w:val="right"/>
      <w:pPr>
        <w:tabs>
          <w:tab w:val="num" w:pos="4320"/>
        </w:tabs>
        <w:ind w:left="4320" w:hanging="180"/>
      </w:pPr>
    </w:lvl>
    <w:lvl w:ilvl="6" w:tplc="BC1AE868" w:tentative="1">
      <w:start w:val="1"/>
      <w:numFmt w:val="decimal"/>
      <w:lvlText w:val="%7."/>
      <w:lvlJc w:val="left"/>
      <w:pPr>
        <w:tabs>
          <w:tab w:val="num" w:pos="5040"/>
        </w:tabs>
        <w:ind w:left="5040" w:hanging="360"/>
      </w:pPr>
    </w:lvl>
    <w:lvl w:ilvl="7" w:tplc="7CA6740E" w:tentative="1">
      <w:start w:val="1"/>
      <w:numFmt w:val="lowerLetter"/>
      <w:lvlText w:val="%8."/>
      <w:lvlJc w:val="left"/>
      <w:pPr>
        <w:tabs>
          <w:tab w:val="num" w:pos="5760"/>
        </w:tabs>
        <w:ind w:left="5760" w:hanging="360"/>
      </w:pPr>
    </w:lvl>
    <w:lvl w:ilvl="8" w:tplc="A74A4996" w:tentative="1">
      <w:start w:val="1"/>
      <w:numFmt w:val="lowerRoman"/>
      <w:lvlText w:val="%9."/>
      <w:lvlJc w:val="right"/>
      <w:pPr>
        <w:tabs>
          <w:tab w:val="num" w:pos="6480"/>
        </w:tabs>
        <w:ind w:left="6480" w:hanging="180"/>
      </w:pPr>
    </w:lvl>
  </w:abstractNum>
  <w:abstractNum w:abstractNumId="16">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7E72178"/>
    <w:multiLevelType w:val="multilevel"/>
    <w:tmpl w:val="9F46EC34"/>
    <w:numStyleLink w:val="SIGPLANListletter"/>
  </w:abstractNum>
  <w:abstractNum w:abstractNumId="18">
    <w:nsid w:val="7CD60404"/>
    <w:multiLevelType w:val="hybridMultilevel"/>
    <w:tmpl w:val="D76250AA"/>
    <w:lvl w:ilvl="0" w:tplc="040C0001">
      <w:start w:val="1"/>
      <w:numFmt w:val="bullet"/>
      <w:lvlText w:val=""/>
      <w:lvlJc w:val="left"/>
      <w:pPr>
        <w:ind w:left="950" w:hanging="360"/>
      </w:pPr>
      <w:rPr>
        <w:rFonts w:ascii="Symbol" w:hAnsi="Symbol"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10"/>
  </w:num>
  <w:num w:numId="6">
    <w:abstractNumId w:val="9"/>
  </w:num>
  <w:num w:numId="7">
    <w:abstractNumId w:val="14"/>
  </w:num>
  <w:num w:numId="8">
    <w:abstractNumId w:val="11"/>
  </w:num>
  <w:num w:numId="9">
    <w:abstractNumId w:val="12"/>
  </w:num>
  <w:num w:numId="10">
    <w:abstractNumId w:val="8"/>
  </w:num>
  <w:num w:numId="11">
    <w:abstractNumId w:val="8"/>
  </w:num>
  <w:num w:numId="12">
    <w:abstractNumId w:val="2"/>
  </w:num>
  <w:num w:numId="13">
    <w:abstractNumId w:val="1"/>
  </w:num>
  <w:num w:numId="14">
    <w:abstractNumId w:val="17"/>
  </w:num>
  <w:num w:numId="15">
    <w:abstractNumId w:val="6"/>
  </w:num>
  <w:num w:numId="16">
    <w:abstractNumId w:val="5"/>
  </w:num>
  <w:num w:numId="17">
    <w:abstractNumId w:val="3"/>
  </w:num>
  <w:num w:numId="18">
    <w:abstractNumId w:val="16"/>
  </w:num>
  <w:num w:numId="19">
    <w:abstractNumId w:val="0"/>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83"/>
    <w:rsid w:val="00010EC3"/>
    <w:rsid w:val="000132A4"/>
    <w:rsid w:val="00021180"/>
    <w:rsid w:val="000232C6"/>
    <w:rsid w:val="000352B3"/>
    <w:rsid w:val="00050DDC"/>
    <w:rsid w:val="0005258C"/>
    <w:rsid w:val="0009728E"/>
    <w:rsid w:val="00130570"/>
    <w:rsid w:val="00135326"/>
    <w:rsid w:val="001679DF"/>
    <w:rsid w:val="00185C8E"/>
    <w:rsid w:val="001B38D9"/>
    <w:rsid w:val="001F0553"/>
    <w:rsid w:val="00206A9A"/>
    <w:rsid w:val="00243D2A"/>
    <w:rsid w:val="00246D2F"/>
    <w:rsid w:val="002534FA"/>
    <w:rsid w:val="0025754C"/>
    <w:rsid w:val="00265235"/>
    <w:rsid w:val="002A0DF4"/>
    <w:rsid w:val="002A4B82"/>
    <w:rsid w:val="002A512E"/>
    <w:rsid w:val="00324C4E"/>
    <w:rsid w:val="00327315"/>
    <w:rsid w:val="00335201"/>
    <w:rsid w:val="00374388"/>
    <w:rsid w:val="003C23BB"/>
    <w:rsid w:val="003E1A50"/>
    <w:rsid w:val="004050FF"/>
    <w:rsid w:val="00425A7A"/>
    <w:rsid w:val="0045246B"/>
    <w:rsid w:val="004B4FCD"/>
    <w:rsid w:val="004E2B25"/>
    <w:rsid w:val="004E794D"/>
    <w:rsid w:val="004F5FBD"/>
    <w:rsid w:val="0050077F"/>
    <w:rsid w:val="005039E5"/>
    <w:rsid w:val="00505296"/>
    <w:rsid w:val="005062D5"/>
    <w:rsid w:val="00517816"/>
    <w:rsid w:val="005677EB"/>
    <w:rsid w:val="005A5B94"/>
    <w:rsid w:val="005B04D3"/>
    <w:rsid w:val="005B4931"/>
    <w:rsid w:val="005F2BED"/>
    <w:rsid w:val="00605485"/>
    <w:rsid w:val="00613964"/>
    <w:rsid w:val="006159BD"/>
    <w:rsid w:val="0066176A"/>
    <w:rsid w:val="00675966"/>
    <w:rsid w:val="00686372"/>
    <w:rsid w:val="006A6583"/>
    <w:rsid w:val="006B6297"/>
    <w:rsid w:val="006C5B22"/>
    <w:rsid w:val="006E04B0"/>
    <w:rsid w:val="007058CA"/>
    <w:rsid w:val="00721388"/>
    <w:rsid w:val="00760713"/>
    <w:rsid w:val="007678C8"/>
    <w:rsid w:val="007830A4"/>
    <w:rsid w:val="007D588D"/>
    <w:rsid w:val="007D6C9E"/>
    <w:rsid w:val="00820F57"/>
    <w:rsid w:val="0085079D"/>
    <w:rsid w:val="008621EE"/>
    <w:rsid w:val="00877795"/>
    <w:rsid w:val="008A5A9C"/>
    <w:rsid w:val="008B334B"/>
    <w:rsid w:val="008B655F"/>
    <w:rsid w:val="00907907"/>
    <w:rsid w:val="00910CAA"/>
    <w:rsid w:val="00910E12"/>
    <w:rsid w:val="00921C09"/>
    <w:rsid w:val="00955D8D"/>
    <w:rsid w:val="00956A4E"/>
    <w:rsid w:val="00957A5D"/>
    <w:rsid w:val="00961511"/>
    <w:rsid w:val="00985CD4"/>
    <w:rsid w:val="009952FA"/>
    <w:rsid w:val="00A21EDE"/>
    <w:rsid w:val="00A22921"/>
    <w:rsid w:val="00A53938"/>
    <w:rsid w:val="00A63263"/>
    <w:rsid w:val="00A968F0"/>
    <w:rsid w:val="00AA760A"/>
    <w:rsid w:val="00AC36F4"/>
    <w:rsid w:val="00AC778A"/>
    <w:rsid w:val="00AE0F62"/>
    <w:rsid w:val="00B81A50"/>
    <w:rsid w:val="00B84306"/>
    <w:rsid w:val="00B84A93"/>
    <w:rsid w:val="00B86304"/>
    <w:rsid w:val="00B863B5"/>
    <w:rsid w:val="00B87DB8"/>
    <w:rsid w:val="00BA7030"/>
    <w:rsid w:val="00BB1476"/>
    <w:rsid w:val="00BB3A60"/>
    <w:rsid w:val="00BC6ECD"/>
    <w:rsid w:val="00BD7E07"/>
    <w:rsid w:val="00C27033"/>
    <w:rsid w:val="00C30FBD"/>
    <w:rsid w:val="00C51DF9"/>
    <w:rsid w:val="00C526BF"/>
    <w:rsid w:val="00C60EDF"/>
    <w:rsid w:val="00C642D0"/>
    <w:rsid w:val="00C672D4"/>
    <w:rsid w:val="00C94D1B"/>
    <w:rsid w:val="00CB5E65"/>
    <w:rsid w:val="00D53F44"/>
    <w:rsid w:val="00D677BB"/>
    <w:rsid w:val="00D71214"/>
    <w:rsid w:val="00D73D31"/>
    <w:rsid w:val="00D80A1D"/>
    <w:rsid w:val="00DA6F43"/>
    <w:rsid w:val="00DB2AD6"/>
    <w:rsid w:val="00DC1B2E"/>
    <w:rsid w:val="00DE799E"/>
    <w:rsid w:val="00E034B4"/>
    <w:rsid w:val="00E20384"/>
    <w:rsid w:val="00E2440F"/>
    <w:rsid w:val="00E42243"/>
    <w:rsid w:val="00E60A94"/>
    <w:rsid w:val="00E8091B"/>
    <w:rsid w:val="00E84543"/>
    <w:rsid w:val="00EA4058"/>
    <w:rsid w:val="00ED464B"/>
    <w:rsid w:val="00EE096A"/>
    <w:rsid w:val="00EE2DF6"/>
    <w:rsid w:val="00F1698F"/>
    <w:rsid w:val="00F25CB0"/>
    <w:rsid w:val="00F523D6"/>
    <w:rsid w:val="00F5457C"/>
    <w:rsid w:val="00F610C3"/>
    <w:rsid w:val="00F66A53"/>
    <w:rsid w:val="00F977EA"/>
    <w:rsid w:val="00FA540B"/>
    <w:rsid w:val="00FA5D19"/>
    <w:rsid w:val="00FC0BD6"/>
    <w:rsid w:val="00FD5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schemas.1und1.de/SoftPhone" w:url=" " w:name="Rufnummer"/>
  <w:shapeDefaults>
    <o:shapedefaults v:ext="edit" spidmax="2049"/>
    <o:shapelayout v:ext="edit">
      <o:idmap v:ext="edit" data="1"/>
    </o:shapelayout>
  </w:shapeDefaults>
  <w:decimalSymbol w:val=","/>
  <w:listSeparator w:val=";"/>
  <w15:chartTrackingRefBased/>
  <w15:docId w15:val="{C8CDBB14-3192-405B-8F9A-62CD880C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83"/>
    <w:rPr>
      <w:sz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IGPLANBasic">
    <w:name w:val="SIGPLAN Basic"/>
    <w:rsid w:val="0045246B"/>
    <w:pPr>
      <w:spacing w:line="200" w:lineRule="exact"/>
    </w:pPr>
    <w:rPr>
      <w:sz w:val="18"/>
      <w:lang w:val="en-GB" w:eastAsia="en-US"/>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lang w:val="en-US"/>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basedOn w:val="Policepardfaut"/>
    <w:rsid w:val="0045246B"/>
    <w:rPr>
      <w:rFonts w:ascii="Lucida Console" w:hAnsi="Lucida Console"/>
      <w:sz w:val="16"/>
    </w:rPr>
  </w:style>
  <w:style w:type="character" w:customStyle="1" w:styleId="SIGPLANComputer">
    <w:name w:val="SIGPLAN Computer"/>
    <w:basedOn w:val="Policepardfaut"/>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basedOn w:val="Policepardfaut"/>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Aucuneliste"/>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Aucuneliste"/>
    <w:rsid w:val="0045246B"/>
    <w:pPr>
      <w:numPr>
        <w:numId w:val="7"/>
      </w:numPr>
    </w:pPr>
  </w:style>
  <w:style w:type="numbering" w:customStyle="1" w:styleId="SIGPLANListnumber">
    <w:name w:val="SIGPLAN List number"/>
    <w:basedOn w:val="Aucuneliste"/>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Notedebasdepage">
    <w:name w:val="footnote text"/>
    <w:basedOn w:val="Normal"/>
    <w:semiHidden/>
    <w:rsid w:val="005A5B94"/>
    <w:pPr>
      <w:spacing w:after="60" w:line="180" w:lineRule="exact"/>
      <w:jc w:val="both"/>
    </w:pPr>
    <w:rPr>
      <w:sz w:val="16"/>
    </w:rPr>
  </w:style>
  <w:style w:type="character" w:styleId="Appelnotedebasdep">
    <w:name w:val="footnote reference"/>
    <w:basedOn w:val="Policepardfaut"/>
    <w:semiHidden/>
    <w:rsid w:val="005A5B94"/>
    <w:rPr>
      <w:rFonts w:ascii="Times New Roman" w:hAnsi="Times New Roman"/>
      <w:sz w:val="18"/>
      <w:vertAlign w:val="superscript"/>
    </w:rPr>
  </w:style>
  <w:style w:type="paragraph" w:styleId="Pieddepage">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Grilledutableau">
    <w:name w:val="Table Grid"/>
    <w:basedOn w:val="TableauNormal"/>
    <w:semiHidden/>
    <w:rsid w:val="00A22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6A6583"/>
    <w:rPr>
      <w:color w:val="0563C1" w:themeColor="hyperlink"/>
      <w:u w:val="single"/>
    </w:rPr>
  </w:style>
  <w:style w:type="paragraph" w:styleId="Textedebulles">
    <w:name w:val="Balloon Text"/>
    <w:basedOn w:val="Normal"/>
    <w:link w:val="TextedebullesCar"/>
    <w:rsid w:val="00DE799E"/>
    <w:rPr>
      <w:rFonts w:ascii="Segoe UI" w:hAnsi="Segoe UI" w:cs="Segoe UI"/>
      <w:sz w:val="18"/>
      <w:szCs w:val="18"/>
    </w:rPr>
  </w:style>
  <w:style w:type="character" w:customStyle="1" w:styleId="TextedebullesCar">
    <w:name w:val="Texte de bulles Car"/>
    <w:basedOn w:val="Policepardfaut"/>
    <w:link w:val="Textedebulles"/>
    <w:rsid w:val="00DE799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plu.developpez.com/tutoriels/web-semantique/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el%20Gharsalli\Downloads\sigplanconf%20(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sigplanconf (4).dot</Template>
  <TotalTime>623</TotalTime>
  <Pages>2</Pages>
  <Words>1447</Words>
  <Characters>7964</Characters>
  <Application>Microsoft Office Word</Application>
  <DocSecurity>0</DocSecurity>
  <Lines>66</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Paper Title</vt:lpstr>
      <vt:lpstr>Paper Title</vt:lpstr>
    </vt:vector>
  </TitlesOfParts>
  <Company>Fernuniversität Hagen</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Dalel Gharsalli</dc:creator>
  <cp:keywords/>
  <dc:description/>
  <cp:lastModifiedBy>Dalel Gharsalli</cp:lastModifiedBy>
  <cp:revision>21</cp:revision>
  <cp:lastPrinted>2011-06-24T15:00:00Z</cp:lastPrinted>
  <dcterms:created xsi:type="dcterms:W3CDTF">2014-12-18T11:22:00Z</dcterms:created>
  <dcterms:modified xsi:type="dcterms:W3CDTF">2014-12-18T22:30:00Z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ingStyle">
    <vt:lpwstr>numeric</vt:lpwstr>
  </property>
</Properties>
</file>